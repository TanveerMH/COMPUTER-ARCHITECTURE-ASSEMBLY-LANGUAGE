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0930D16F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6F00B51B" w14:textId="0A5244BE" w:rsidR="00AF5119" w:rsidRPr="00127C5F" w:rsidRDefault="00967491" w:rsidP="00BD73DD">
            <w:pPr>
              <w:rPr>
                <w:color w:val="D0300F" w:themeColor="accent6" w:themeShade="BF"/>
              </w:rPr>
            </w:pPr>
            <w:r w:rsidRPr="007E0F2C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A217CA1" wp14:editId="65033B85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8150357</wp:posOffset>
                      </wp:positionV>
                      <wp:extent cx="2778760" cy="985520"/>
                      <wp:effectExtent l="0" t="0" r="0" b="5080"/>
                      <wp:wrapSquare wrapText="bothSides"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8760" cy="985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7849F" w14:textId="2FB76A61" w:rsidR="00967491" w:rsidRPr="00967491" w:rsidRDefault="007E0F2C" w:rsidP="0096749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  <w:t>Submitted by:</w:t>
                                  </w:r>
                                </w:p>
                                <w:p w14:paraId="71B1DB0E" w14:textId="6AE5AEA9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Name: Hasan Tanveer Mahmood</w:t>
                                  </w:r>
                                </w:p>
                                <w:p w14:paraId="6421C748" w14:textId="6E1D1918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Matric no: 1725413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17C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3.7pt;margin-top:641.75pt;width:218.8pt;height:77.6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" filled="f" stroked="f">
                      <v:textbox>
                        <w:txbxContent>
                          <w:p w14:paraId="0147849F" w14:textId="2FB76A61" w:rsidR="00967491" w:rsidRPr="00967491" w:rsidRDefault="007E0F2C" w:rsidP="00967491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14:paraId="71B1DB0E" w14:textId="6AE5AEA9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Name: Hasan Tanveer Mahmood</w:t>
                            </w:r>
                          </w:p>
                          <w:p w14:paraId="6421C748" w14:textId="6E1D1918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Matric no: 1725413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 w:rsidRP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03E001D5" wp14:editId="2817E3CB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4352290</wp:posOffset>
                      </wp:positionV>
                      <wp:extent cx="3523615" cy="1404620"/>
                      <wp:effectExtent l="0" t="0" r="0" b="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36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EA41" w14:textId="5BB79427" w:rsidR="00F67C8D" w:rsidRPr="007E0F2C" w:rsidRDefault="00F67C8D" w:rsidP="0020453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COMPUTER ARCHITECTURE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&amp;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ASSEMBLY LANGUAGE</w:t>
                                  </w:r>
                                </w:p>
                                <w:p w14:paraId="607E90E8" w14:textId="23123673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Course: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CSC-3402,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Sec: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02</w:t>
                                  </w:r>
                                </w:p>
                                <w:p w14:paraId="0CBFAD07" w14:textId="55ED5FAD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</w:rPr>
                                    <w:t xml:space="preserve">Lecturer: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Dr. HAFIZAH BINTI MANSOR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E001D5" id="_x0000_s1027" type="#_x0000_t202" style="position:absolute;margin-left:131.9pt;margin-top:342.7pt;width:277.4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" filled="f" stroked="f">
                      <v:textbox style="mso-fit-shape-to-text:t">
                        <w:txbxContent>
                          <w:p w14:paraId="499EEA41" w14:textId="5BB79427" w:rsidR="00F67C8D" w:rsidRPr="007E0F2C" w:rsidRDefault="00F67C8D" w:rsidP="0020453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COMPUTER ARCHITECTURE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&amp;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ASSEMBLY LANGUAGE</w:t>
                            </w:r>
                          </w:p>
                          <w:p w14:paraId="607E90E8" w14:textId="23123673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Course: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CSC-3402, </w:t>
                            </w: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Sec: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02</w:t>
                            </w:r>
                          </w:p>
                          <w:p w14:paraId="0CBFAD07" w14:textId="55ED5FAD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Lecturer: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Dr. HAFIZAH BINTI MANSOR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EE50142" wp14:editId="74F69200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3515995</wp:posOffset>
                      </wp:positionV>
                      <wp:extent cx="3524250" cy="3867150"/>
                      <wp:effectExtent l="19050" t="19050" r="19050" b="19050"/>
                      <wp:wrapNone/>
                      <wp:docPr id="171" name="Rectangle: Diagonal Corners Snipped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38671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0794"/>
                                </a:avLst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5AB6E" w14:textId="679EB118" w:rsidR="00AF5119" w:rsidRPr="00AF5119" w:rsidRDefault="00F67C8D" w:rsidP="00032DDC">
                                  <w:pPr>
                                    <w:pStyle w:val="Heading2"/>
                                    <w:jc w:val="left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noProof/>
                                      <w:szCs w:val="44"/>
                                    </w:rPr>
                                    <w:drawing>
                                      <wp:inline distT="0" distB="0" distL="0" distR="0" wp14:anchorId="4DFCCDDE" wp14:editId="479F1901">
                                        <wp:extent cx="2936097" cy="2945081"/>
                                        <wp:effectExtent l="0" t="0" r="0" b="8255"/>
                                        <wp:docPr id="42" name="Picture 42" descr="A picture containing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Picture 22" descr="A picture containing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alphaModFix amt="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8003" cy="29670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0142" id="Rectangle: Diagonal Corners Snipped 171" o:spid="_x0000_s1028" style="position:absolute;margin-left:131.9pt;margin-top:276.85pt;width:277.5pt;height:304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0,386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" adj="-11796480,,5400" path="m,l3143842,r380408,380408l3524250,3867150r,l380408,3867150,,3486742,,xe" fillcolor="white [3201]" strokecolor="black [3200]" strokeweight="2.25pt">
                      <v:stroke joinstyle="miter"/>
                      <v:formulas/>
                      <v:path arrowok="t" o:connecttype="custom" o:connectlocs="0,0;3143842,0;3524250,380408;3524250,3867150;3524250,3867150;380408,3867150;0,3486742;0,0" o:connectangles="0,0,0,0,0,0,0,0" textboxrect="0,0,3524250,3867150"/>
                      <v:textbox>
                        <w:txbxContent>
                          <w:p w14:paraId="2295AB6E" w14:textId="679EB118" w:rsidR="00AF5119" w:rsidRPr="00AF5119" w:rsidRDefault="00F67C8D" w:rsidP="00032DDC">
                            <w:pPr>
                              <w:pStyle w:val="Heading2"/>
                              <w:jc w:val="left"/>
                              <w:rPr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szCs w:val="44"/>
                              </w:rPr>
                              <w:drawing>
                                <wp:inline distT="0" distB="0" distL="0" distR="0" wp14:anchorId="4DFCCDDE" wp14:editId="479F1901">
                                  <wp:extent cx="2936097" cy="2945081"/>
                                  <wp:effectExtent l="0" t="0" r="0" b="8255"/>
                                  <wp:docPr id="42" name="Picture 4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alphaModFix amt="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8003" cy="2967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7C8D" w:rsidRPr="00AA7974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66AFE6A2" wp14:editId="67733550">
                      <wp:simplePos x="0" y="0"/>
                      <wp:positionH relativeFrom="column">
                        <wp:posOffset>2727655</wp:posOffset>
                      </wp:positionH>
                      <wp:positionV relativeFrom="paragraph">
                        <wp:posOffset>2339785</wp:posOffset>
                      </wp:positionV>
                      <wp:extent cx="236093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E58097" w14:textId="69CBFBF2" w:rsidR="00AA7974" w:rsidRPr="00EC7F2E" w:rsidRDefault="00AA7974">
                                  <w:pP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</w:pPr>
                                  <w:r w:rsidRPr="00EC7F2E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ASSIGNMENT</w:t>
                                  </w:r>
                                  <w:r w:rsidR="00EC7F2E" w:rsidRPr="00EC7F2E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 xml:space="preserve"> - </w:t>
                                  </w:r>
                                  <w:r w:rsidR="00F67C8D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AFE6A2" id="_x0000_s1029" type="#_x0000_t202" style="position:absolute;margin-left:214.8pt;margin-top:184.25pt;width:185.9pt;height:110.6pt;z-index:251874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2DRQIAANAEAAAOAAAAZHJzL2Uyb0RvYy54bWysVNtu2zAMfR+wfxD0vthxsnQ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" filled="f" stroked="f">
                      <v:textbox style="mso-fit-shape-to-text:t">
                        <w:txbxContent>
                          <w:p w14:paraId="4FE58097" w14:textId="69CBFBF2" w:rsidR="00AA7974" w:rsidRPr="00EC7F2E" w:rsidRDefault="00AA7974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</w:pPr>
                            <w:r w:rsidRPr="00EC7F2E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ASSIGNMENT</w:t>
                            </w:r>
                            <w:r w:rsidR="00EC7F2E" w:rsidRPr="00EC7F2E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 xml:space="preserve"> - </w:t>
                            </w:r>
                            <w:r w:rsidR="00F67C8D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888E3BD" wp14:editId="6D6F195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2221040</wp:posOffset>
                      </wp:positionV>
                      <wp:extent cx="5029200" cy="64770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647700"/>
                              </a:xfrm>
                              <a:custGeom>
                                <a:avLst/>
                                <a:gdLst>
                                  <a:gd name="connsiteX0" fmla="*/ 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0 w 4524375"/>
                                  <a:gd name="connsiteY4" fmla="*/ 0 h 647700"/>
                                  <a:gd name="connsiteX0" fmla="*/ 257175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57175 w 4524375"/>
                                  <a:gd name="connsiteY4" fmla="*/ 0 h 647700"/>
                                  <a:gd name="connsiteX0" fmla="*/ 28575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85750 w 4524375"/>
                                  <a:gd name="connsiteY4" fmla="*/ 0 h 647700"/>
                                  <a:gd name="connsiteX0" fmla="*/ 268613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68613 w 4524375"/>
                                  <a:gd name="connsiteY4" fmla="*/ 0 h 647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524375" h="647700">
                                    <a:moveTo>
                                      <a:pt x="268613" y="0"/>
                                    </a:moveTo>
                                    <a:lnTo>
                                      <a:pt x="4524375" y="0"/>
                                    </a:lnTo>
                                    <a:lnTo>
                                      <a:pt x="4524375" y="647700"/>
                                    </a:lnTo>
                                    <a:lnTo>
                                      <a:pt x="0" y="647700"/>
                                    </a:lnTo>
                                    <a:lnTo>
                                      <a:pt x="268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3BC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97953" id="Rectangle 21" o:spid="_x0000_s1026" style="position:absolute;margin-left:155.65pt;margin-top:174.9pt;width:396pt;height:5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437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" path="m268613,l4524375,r,647700l,647700,268613,xe" fillcolor="#93bce1" stroked="f" strokeweight="3pt">
                      <v:path arrowok="t" o:connecttype="custom" o:connectlocs="298585,0;5029200,0;5029200,647700;0,647700;298585,0" o:connectangles="0,0,0,0,0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w:drawing>
                <wp:anchor distT="0" distB="0" distL="114300" distR="114300" simplePos="0" relativeHeight="251870208" behindDoc="1" locked="0" layoutInCell="1" allowOverlap="1" wp14:anchorId="6BDBC330" wp14:editId="3D460013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437</wp:posOffset>
                  </wp:positionV>
                  <wp:extent cx="5781675" cy="2195830"/>
                  <wp:effectExtent l="0" t="0" r="0" b="0"/>
                  <wp:wrapTight wrapText="bothSides">
                    <wp:wrapPolygon edited="0">
                      <wp:start x="3630" y="3373"/>
                      <wp:lineTo x="1708" y="5997"/>
                      <wp:lineTo x="1708" y="6746"/>
                      <wp:lineTo x="1281" y="9744"/>
                      <wp:lineTo x="1210" y="10494"/>
                      <wp:lineTo x="1423" y="11806"/>
                      <wp:lineTo x="1708" y="12743"/>
                      <wp:lineTo x="1637" y="14429"/>
                      <wp:lineTo x="2064" y="15741"/>
                      <wp:lineTo x="2562" y="15741"/>
                      <wp:lineTo x="1566" y="17615"/>
                      <wp:lineTo x="1423" y="18364"/>
                      <wp:lineTo x="19145" y="18364"/>
                      <wp:lineTo x="19429" y="17990"/>
                      <wp:lineTo x="19999" y="16490"/>
                      <wp:lineTo x="19999" y="3373"/>
                      <wp:lineTo x="3630" y="3373"/>
                    </wp:wrapPolygon>
                  </wp:wrapTight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0DF5648" w14:textId="182A3A33" w:rsidR="004D4571" w:rsidRPr="00127C5F" w:rsidRDefault="00967491" w:rsidP="004D4571">
      <w:pPr>
        <w:rPr>
          <w:color w:val="D0300F" w:themeColor="accent6" w:themeShade="BF"/>
        </w:rPr>
        <w:sectPr w:rsidR="004D4571" w:rsidRPr="00127C5F" w:rsidSect="001074BB"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173683" wp14:editId="06EBF9DC">
                <wp:simplePos x="0" y="0"/>
                <wp:positionH relativeFrom="column">
                  <wp:posOffset>-85725</wp:posOffset>
                </wp:positionH>
                <wp:positionV relativeFrom="paragraph">
                  <wp:posOffset>-6831140</wp:posOffset>
                </wp:positionV>
                <wp:extent cx="18954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A907" w14:textId="6EC3C2EA" w:rsidR="007D6860" w:rsidRPr="007D6860" w:rsidRDefault="007D6860" w:rsidP="007D68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D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ATE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: 09-M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AR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 xml:space="preserve">-2021  </w:t>
                            </w:r>
                          </w:p>
                          <w:p w14:paraId="2D474791" w14:textId="77777777" w:rsidR="007D6860" w:rsidRDefault="007D6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73683" id="Text Box 20" o:spid="_x0000_s1030" type="#_x0000_t202" style="position:absolute;margin-left:-6.75pt;margin-top:-537.9pt;width:149.25pt;height:27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" filled="f" stroked="f">
                <v:textbox>
                  <w:txbxContent>
                    <w:p w14:paraId="6A6CA907" w14:textId="6EC3C2EA" w:rsidR="007D6860" w:rsidRPr="007D6860" w:rsidRDefault="007D6860" w:rsidP="007D686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D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ATE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: 09-M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AR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 xml:space="preserve">-2021  </w:t>
                      </w:r>
                    </w:p>
                    <w:p w14:paraId="2D474791" w14:textId="77777777" w:rsidR="007D6860" w:rsidRDefault="007D6860"/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C532E7" wp14:editId="4E0F68C7">
                <wp:simplePos x="0" y="0"/>
                <wp:positionH relativeFrom="margin">
                  <wp:posOffset>-133350</wp:posOffset>
                </wp:positionH>
                <wp:positionV relativeFrom="paragraph">
                  <wp:posOffset>-6970205</wp:posOffset>
                </wp:positionV>
                <wp:extent cx="2295525" cy="647700"/>
                <wp:effectExtent l="0" t="0" r="9525" b="0"/>
                <wp:wrapNone/>
                <wp:docPr id="13" name="Parallelogram 13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47700"/>
                        </a:xfrm>
                        <a:custGeom>
                          <a:avLst/>
                          <a:gdLst>
                            <a:gd name="connsiteX0" fmla="*/ 0 w 3305175"/>
                            <a:gd name="connsiteY0" fmla="*/ 638175 h 638175"/>
                            <a:gd name="connsiteX1" fmla="*/ 442453 w 3305175"/>
                            <a:gd name="connsiteY1" fmla="*/ 0 h 638175"/>
                            <a:gd name="connsiteX2" fmla="*/ 3305175 w 3305175"/>
                            <a:gd name="connsiteY2" fmla="*/ 0 h 638175"/>
                            <a:gd name="connsiteX3" fmla="*/ 2862722 w 3305175"/>
                            <a:gd name="connsiteY3" fmla="*/ 638175 h 638175"/>
                            <a:gd name="connsiteX4" fmla="*/ 0 w 3305175"/>
                            <a:gd name="connsiteY4" fmla="*/ 638175 h 638175"/>
                            <a:gd name="connsiteX0" fmla="*/ 24272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24272 w 3329447"/>
                            <a:gd name="connsiteY4" fmla="*/ 638175 h 638175"/>
                            <a:gd name="connsiteX0" fmla="*/ 0 w 3329447"/>
                            <a:gd name="connsiteY0" fmla="*/ 563096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563096 h 638175"/>
                            <a:gd name="connsiteX0" fmla="*/ 0 w 3329447"/>
                            <a:gd name="connsiteY0" fmla="*/ 628790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28790 h 638175"/>
                            <a:gd name="connsiteX0" fmla="*/ 0 w 3329447"/>
                            <a:gd name="connsiteY0" fmla="*/ 647560 h 647560"/>
                            <a:gd name="connsiteX1" fmla="*/ 0 w 3329447"/>
                            <a:gd name="connsiteY1" fmla="*/ 9525 h 647560"/>
                            <a:gd name="connsiteX2" fmla="*/ 3329447 w 3329447"/>
                            <a:gd name="connsiteY2" fmla="*/ 0 h 647560"/>
                            <a:gd name="connsiteX3" fmla="*/ 2886994 w 3329447"/>
                            <a:gd name="connsiteY3" fmla="*/ 638175 h 647560"/>
                            <a:gd name="connsiteX4" fmla="*/ 0 w 3329447"/>
                            <a:gd name="connsiteY4" fmla="*/ 647560 h 647560"/>
                            <a:gd name="connsiteX0" fmla="*/ 0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38175 h 638175"/>
                            <a:gd name="connsiteX0" fmla="*/ 0 w 3315574"/>
                            <a:gd name="connsiteY0" fmla="*/ 647560 h 647560"/>
                            <a:gd name="connsiteX1" fmla="*/ 0 w 3315574"/>
                            <a:gd name="connsiteY1" fmla="*/ 18910 h 647560"/>
                            <a:gd name="connsiteX2" fmla="*/ 3315574 w 3315574"/>
                            <a:gd name="connsiteY2" fmla="*/ 0 h 647560"/>
                            <a:gd name="connsiteX3" fmla="*/ 2886994 w 3315574"/>
                            <a:gd name="connsiteY3" fmla="*/ 647560 h 647560"/>
                            <a:gd name="connsiteX4" fmla="*/ 0 w 3315574"/>
                            <a:gd name="connsiteY4" fmla="*/ 647560 h 647560"/>
                            <a:gd name="connsiteX0" fmla="*/ 0 w 3315574"/>
                            <a:gd name="connsiteY0" fmla="*/ 638175 h 638175"/>
                            <a:gd name="connsiteX1" fmla="*/ 0 w 3315574"/>
                            <a:gd name="connsiteY1" fmla="*/ 9525 h 638175"/>
                            <a:gd name="connsiteX2" fmla="*/ 3315574 w 3315574"/>
                            <a:gd name="connsiteY2" fmla="*/ 0 h 638175"/>
                            <a:gd name="connsiteX3" fmla="*/ 2886994 w 3315574"/>
                            <a:gd name="connsiteY3" fmla="*/ 638175 h 638175"/>
                            <a:gd name="connsiteX4" fmla="*/ 0 w 3315574"/>
                            <a:gd name="connsiteY4" fmla="*/ 638175 h 638175"/>
                            <a:gd name="connsiteX0" fmla="*/ 0 w 3329447"/>
                            <a:gd name="connsiteY0" fmla="*/ 619405 h 638175"/>
                            <a:gd name="connsiteX1" fmla="*/ 13873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900867 w 3329447"/>
                            <a:gd name="connsiteY3" fmla="*/ 638175 h 638175"/>
                            <a:gd name="connsiteX4" fmla="*/ 0 w 3329447"/>
                            <a:gd name="connsiteY4" fmla="*/ 619405 h 638175"/>
                            <a:gd name="connsiteX0" fmla="*/ 0 w 3343320"/>
                            <a:gd name="connsiteY0" fmla="*/ 628790 h 638175"/>
                            <a:gd name="connsiteX1" fmla="*/ 27746 w 3343320"/>
                            <a:gd name="connsiteY1" fmla="*/ 9525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  <a:gd name="connsiteX0" fmla="*/ 13873 w 3357193"/>
                            <a:gd name="connsiteY0" fmla="*/ 628790 h 638175"/>
                            <a:gd name="connsiteX1" fmla="*/ 0 w 3357193"/>
                            <a:gd name="connsiteY1" fmla="*/ 18910 h 638175"/>
                            <a:gd name="connsiteX2" fmla="*/ 3357193 w 3357193"/>
                            <a:gd name="connsiteY2" fmla="*/ 0 h 638175"/>
                            <a:gd name="connsiteX3" fmla="*/ 2928613 w 3357193"/>
                            <a:gd name="connsiteY3" fmla="*/ 638175 h 638175"/>
                            <a:gd name="connsiteX4" fmla="*/ 13873 w 3357193"/>
                            <a:gd name="connsiteY4" fmla="*/ 628790 h 638175"/>
                            <a:gd name="connsiteX0" fmla="*/ 0 w 3343320"/>
                            <a:gd name="connsiteY0" fmla="*/ 628790 h 638175"/>
                            <a:gd name="connsiteX1" fmla="*/ 0 w 3343320"/>
                            <a:gd name="connsiteY1" fmla="*/ 0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43320" h="638175">
                              <a:moveTo>
                                <a:pt x="0" y="628790"/>
                              </a:moveTo>
                              <a:lnTo>
                                <a:pt x="0" y="0"/>
                              </a:lnTo>
                              <a:lnTo>
                                <a:pt x="3343320" y="0"/>
                              </a:lnTo>
                              <a:lnTo>
                                <a:pt x="2914740" y="638175"/>
                              </a:lnTo>
                              <a:lnTo>
                                <a:pt x="0" y="62879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BC04" w14:textId="0BB6FF7A" w:rsidR="00204A58" w:rsidRPr="007D6860" w:rsidRDefault="00204A58" w:rsidP="00204A5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32E7" id="Parallelogram 13" o:spid="_x0000_s1031" alt="Title: Shape" style="position:absolute;margin-left:-10.5pt;margin-top:-548.85pt;width:180.75pt;height:5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332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" adj="-11796480,,5400" path="m,628790l,,3343320,,2914740,638175,,628790xe" fillcolor="#333 [3204]" stroked="f" strokeweight="3pt">
                <v:stroke joinstyle="miter"/>
                <v:formulas/>
                <v:path arrowok="t" o:connecttype="custom" o:connectlocs="0,638175;0,0;2295525,0;2001262,647700;0,638175" o:connectangles="0,0,0,0,0" textboxrect="0,0,3343320,638175"/>
                <v:textbox>
                  <w:txbxContent>
                    <w:p w14:paraId="389CBC04" w14:textId="0BB6FF7A" w:rsidR="00204A58" w:rsidRPr="007D6860" w:rsidRDefault="00204A58" w:rsidP="00204A5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1295" behindDoc="0" locked="0" layoutInCell="1" allowOverlap="1" wp14:anchorId="4D4FE198" wp14:editId="682486BC">
                <wp:simplePos x="0" y="0"/>
                <wp:positionH relativeFrom="column">
                  <wp:posOffset>-140970</wp:posOffset>
                </wp:positionH>
                <wp:positionV relativeFrom="paragraph">
                  <wp:posOffset>-1178115</wp:posOffset>
                </wp:positionV>
                <wp:extent cx="7137400" cy="1276985"/>
                <wp:effectExtent l="0" t="0" r="635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1276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D99E6" id="Rectangle 45" o:spid="_x0000_s1026" style="position:absolute;margin-left:-11.1pt;margin-top:-92.75pt;width:562pt;height:100.55pt;z-index:25183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" fillcolor="#333 [3204]" stroked="f" strokeweight="3pt"/>
            </w:pict>
          </mc:Fallback>
        </mc:AlternateContent>
      </w:r>
    </w:p>
    <w:p w14:paraId="4E3545D7" w14:textId="26C68C36" w:rsidR="004D4571" w:rsidRPr="00127C5F" w:rsidRDefault="004D4571" w:rsidP="00894754">
      <w:pPr>
        <w:rPr>
          <w:color w:val="D0300F" w:themeColor="accent6" w:themeShade="BF"/>
        </w:rPr>
      </w:pPr>
    </w:p>
    <w:sectPr w:rsidR="004D4571" w:rsidRPr="00127C5F" w:rsidSect="00AA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CD384" w14:textId="77777777" w:rsidR="00AE253E" w:rsidRDefault="00AE253E" w:rsidP="00E71C68">
      <w:pPr>
        <w:spacing w:after="0" w:line="240" w:lineRule="auto"/>
      </w:pPr>
      <w:r>
        <w:separator/>
      </w:r>
    </w:p>
  </w:endnote>
  <w:endnote w:type="continuationSeparator" w:id="0">
    <w:p w14:paraId="3B07859B" w14:textId="77777777" w:rsidR="00AE253E" w:rsidRDefault="00AE253E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4D7DB" w14:textId="77777777" w:rsidR="00AE253E" w:rsidRDefault="00AE253E" w:rsidP="00E71C68">
      <w:pPr>
        <w:spacing w:after="0" w:line="240" w:lineRule="auto"/>
      </w:pPr>
      <w:r>
        <w:separator/>
      </w:r>
    </w:p>
  </w:footnote>
  <w:footnote w:type="continuationSeparator" w:id="0">
    <w:p w14:paraId="55D129B8" w14:textId="77777777" w:rsidR="00AE253E" w:rsidRDefault="00AE253E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C"/>
    <w:rsid w:val="00006FB5"/>
    <w:rsid w:val="00011FF1"/>
    <w:rsid w:val="0002200E"/>
    <w:rsid w:val="00032DDC"/>
    <w:rsid w:val="0003441C"/>
    <w:rsid w:val="0006261B"/>
    <w:rsid w:val="000811F4"/>
    <w:rsid w:val="00082E2C"/>
    <w:rsid w:val="000B12EB"/>
    <w:rsid w:val="000B4B04"/>
    <w:rsid w:val="000B56BF"/>
    <w:rsid w:val="000C00F0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074BB"/>
    <w:rsid w:val="00113DD0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0453B"/>
    <w:rsid w:val="00204A58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6860"/>
    <w:rsid w:val="007D735D"/>
    <w:rsid w:val="007D78D5"/>
    <w:rsid w:val="007E0CC0"/>
    <w:rsid w:val="007E0F2C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67491"/>
    <w:rsid w:val="00971997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0A94"/>
    <w:rsid w:val="00A764AC"/>
    <w:rsid w:val="00A76530"/>
    <w:rsid w:val="00A83921"/>
    <w:rsid w:val="00A83959"/>
    <w:rsid w:val="00A90C75"/>
    <w:rsid w:val="00A91F94"/>
    <w:rsid w:val="00A96584"/>
    <w:rsid w:val="00AA7974"/>
    <w:rsid w:val="00AB0720"/>
    <w:rsid w:val="00AB21AC"/>
    <w:rsid w:val="00AC0CDB"/>
    <w:rsid w:val="00AC4155"/>
    <w:rsid w:val="00AD32B0"/>
    <w:rsid w:val="00AE253E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C7F2E"/>
    <w:rsid w:val="00ED4F64"/>
    <w:rsid w:val="00ED6088"/>
    <w:rsid w:val="00ED7502"/>
    <w:rsid w:val="00F03761"/>
    <w:rsid w:val="00F252A7"/>
    <w:rsid w:val="00F47899"/>
    <w:rsid w:val="00F540FA"/>
    <w:rsid w:val="00F67C20"/>
    <w:rsid w:val="00F67C8D"/>
    <w:rsid w:val="00F7167D"/>
    <w:rsid w:val="00F77647"/>
    <w:rsid w:val="00F81C5E"/>
    <w:rsid w:val="00F934B6"/>
    <w:rsid w:val="00F95754"/>
    <w:rsid w:val="00FB0797"/>
    <w:rsid w:val="00FB5254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0F3883B9"/>
  <w15:docId w15:val="{BCD0E602-1D5C-43F0-AB36-A818DAB7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veer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</Template>
  <TotalTime>136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Tanveer</dc:creator>
  <cp:keywords/>
  <dc:description/>
  <cp:lastModifiedBy>Tanveer Mahmood</cp:lastModifiedBy>
  <cp:revision>2</cp:revision>
  <dcterms:created xsi:type="dcterms:W3CDTF">2021-03-09T15:09:00Z</dcterms:created>
  <dcterms:modified xsi:type="dcterms:W3CDTF">2021-03-28T07:25:00Z</dcterms:modified>
</cp:coreProperties>
</file>