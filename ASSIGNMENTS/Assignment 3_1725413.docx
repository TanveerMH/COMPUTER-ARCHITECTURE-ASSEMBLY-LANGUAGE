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0930D16F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6F00B51B" w14:textId="0A5244BE" w:rsidR="00AF5119" w:rsidRPr="00127C5F" w:rsidRDefault="00967491" w:rsidP="00BD73DD">
            <w:pPr>
              <w:rPr>
                <w:color w:val="D0300F" w:themeColor="accent6" w:themeShade="BF"/>
              </w:rPr>
            </w:pPr>
            <w:r w:rsidRPr="007E0F2C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A217CA1" wp14:editId="65033B8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8150357</wp:posOffset>
                      </wp:positionV>
                      <wp:extent cx="2778760" cy="985520"/>
                      <wp:effectExtent l="0" t="0" r="0" b="508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8760" cy="985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7849F" w14:textId="2FB76A61" w:rsidR="00967491" w:rsidRPr="00967491" w:rsidRDefault="007E0F2C" w:rsidP="0096749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t>Submitted by:</w:t>
                                  </w:r>
                                </w:p>
                                <w:p w14:paraId="71B1DB0E" w14:textId="6AE5AEA9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Name: Hasan Tanveer Mahmood</w:t>
                                  </w:r>
                                </w:p>
                                <w:p w14:paraId="6421C748" w14:textId="6E1D1918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Matric no: 1725413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17C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3.7pt;margin-top:641.75pt;width:218.8pt;height:77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" filled="f" stroked="f">
                      <v:textbox>
                        <w:txbxContent>
                          <w:p w14:paraId="0147849F" w14:textId="2FB76A61" w:rsidR="00967491" w:rsidRPr="00967491" w:rsidRDefault="007E0F2C" w:rsidP="0096749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71B1DB0E" w14:textId="6AE5AEA9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Name: Hasan Tanveer Mahmood</w:t>
                            </w:r>
                          </w:p>
                          <w:p w14:paraId="6421C748" w14:textId="6E1D1918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Matric no: 1725413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 w:rsidRP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03E001D5" wp14:editId="2817E3CB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4352290</wp:posOffset>
                      </wp:positionV>
                      <wp:extent cx="352361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36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EA41" w14:textId="5BB79427" w:rsidR="00F67C8D" w:rsidRPr="007E0F2C" w:rsidRDefault="00F67C8D" w:rsidP="0020453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COMPUTER ARCHITECTURE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&amp;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ASSEMBLY LANGUAGE</w:t>
                                  </w:r>
                                </w:p>
                                <w:p w14:paraId="607E90E8" w14:textId="23123673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Course: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CSC-3402,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Sec: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02</w:t>
                                  </w:r>
                                </w:p>
                                <w:p w14:paraId="0CBFAD07" w14:textId="55ED5FAD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</w:rPr>
                                    <w:t xml:space="preserve">Lecturer: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Dr. HAFIZAH BINTI MANSOR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E001D5" id="_x0000_s1027" type="#_x0000_t202" style="position:absolute;margin-left:131.9pt;margin-top:342.7pt;width:277.4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" filled="f" stroked="f">
                      <v:textbox style="mso-fit-shape-to-text:t">
                        <w:txbxContent>
                          <w:p w14:paraId="499EEA41" w14:textId="5BB79427" w:rsidR="00F67C8D" w:rsidRPr="007E0F2C" w:rsidRDefault="00F67C8D" w:rsidP="0020453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COMPUTER ARCHITECTURE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&amp;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ASSEMBLY LANGUAGE</w:t>
                            </w:r>
                          </w:p>
                          <w:p w14:paraId="607E90E8" w14:textId="23123673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Course: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CSC-3402, </w:t>
                            </w: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Sec: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  <w:p w14:paraId="0CBFAD07" w14:textId="55ED5FAD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Lecturer: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 HAFIZAH BINTI MANSOR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EE50142" wp14:editId="74F69200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3515995</wp:posOffset>
                      </wp:positionV>
                      <wp:extent cx="3524250" cy="3867150"/>
                      <wp:effectExtent l="19050" t="19050" r="19050" b="1905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38671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0794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5AB6E" w14:textId="679EB118" w:rsidR="00AF5119" w:rsidRPr="00AF5119" w:rsidRDefault="00F67C8D" w:rsidP="00032DDC">
                                  <w:pPr>
                                    <w:pStyle w:val="Heading2"/>
                                    <w:jc w:val="left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noProof/>
                                      <w:szCs w:val="44"/>
                                    </w:rPr>
                                    <w:drawing>
                                      <wp:inline distT="0" distB="0" distL="0" distR="0" wp14:anchorId="4DFCCDDE" wp14:editId="479F1901">
                                        <wp:extent cx="2936097" cy="2945081"/>
                                        <wp:effectExtent l="0" t="0" r="0" b="8255"/>
                                        <wp:docPr id="42" name="Picture 42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Picture 22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alphaModFix amt="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8003" cy="29670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0142" id="Rectangle: Diagonal Corners Snipped 171" o:spid="_x0000_s1028" style="position:absolute;margin-left:131.9pt;margin-top:276.85pt;width:277.5pt;height:30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0,386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" adj="-11796480,,5400" path="m,l3143842,r380408,380408l3524250,3867150r,l380408,3867150,,3486742,,xe" fillcolor="white [3201]" strokecolor="black [3200]" strokeweight="2.25pt">
                      <v:stroke joinstyle="miter"/>
                      <v:formulas/>
                      <v:path arrowok="t" o:connecttype="custom" o:connectlocs="0,0;3143842,0;3524250,380408;3524250,3867150;3524250,3867150;380408,3867150;0,3486742;0,0" o:connectangles="0,0,0,0,0,0,0,0" textboxrect="0,0,3524250,3867150"/>
                      <v:textbox>
                        <w:txbxContent>
                          <w:p w14:paraId="2295AB6E" w14:textId="679EB118" w:rsidR="00AF5119" w:rsidRPr="00AF5119" w:rsidRDefault="00F67C8D" w:rsidP="00032DDC">
                            <w:pPr>
                              <w:pStyle w:val="Heading2"/>
                              <w:jc w:val="left"/>
                              <w:rPr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Cs w:val="44"/>
                              </w:rPr>
                              <w:drawing>
                                <wp:inline distT="0" distB="0" distL="0" distR="0" wp14:anchorId="4DFCCDDE" wp14:editId="479F1901">
                                  <wp:extent cx="2936097" cy="2945081"/>
                                  <wp:effectExtent l="0" t="0" r="0" b="8255"/>
                                  <wp:docPr id="42" name="Picture 4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alphaModFix amt="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8003" cy="296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C8D" w:rsidRPr="00AA7974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66AFE6A2" wp14:editId="67733550">
                      <wp:simplePos x="0" y="0"/>
                      <wp:positionH relativeFrom="column">
                        <wp:posOffset>2727655</wp:posOffset>
                      </wp:positionH>
                      <wp:positionV relativeFrom="paragraph">
                        <wp:posOffset>2339785</wp:posOffset>
                      </wp:positionV>
                      <wp:extent cx="236093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58097" w14:textId="08674935" w:rsidR="00AA7974" w:rsidRPr="00EC7F2E" w:rsidRDefault="00AA7974">
                                  <w:pP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</w:pPr>
                                  <w:r w:rsidRPr="00EC7F2E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ASSIGNMENT</w:t>
                                  </w:r>
                                  <w:r w:rsidR="00EC7F2E" w:rsidRPr="00EC7F2E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 xml:space="preserve"> - </w:t>
                                  </w:r>
                                  <w:r w:rsidR="00F67C8D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0</w:t>
                                  </w:r>
                                  <w:r w:rsidR="002A3687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AFE6A2" id="_x0000_s1029" type="#_x0000_t202" style="position:absolute;margin-left:214.8pt;margin-top:184.25pt;width:185.9pt;height:110.6pt;z-index:251874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2DRQIAANA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" filled="f" stroked="f">
                      <v:textbox style="mso-fit-shape-to-text:t">
                        <w:txbxContent>
                          <w:p w14:paraId="4FE58097" w14:textId="08674935" w:rsidR="00AA7974" w:rsidRPr="00EC7F2E" w:rsidRDefault="00AA7974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EC7F2E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ASSIGNMENT</w:t>
                            </w:r>
                            <w:r w:rsidR="00EC7F2E" w:rsidRPr="00EC7F2E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 xml:space="preserve"> - </w:t>
                            </w:r>
                            <w:r w:rsidR="00F67C8D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0</w:t>
                            </w:r>
                            <w:r w:rsidR="002A3687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888E3BD" wp14:editId="6D6F195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2221040</wp:posOffset>
                      </wp:positionV>
                      <wp:extent cx="5029200" cy="64770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647700"/>
                              </a:xfrm>
                              <a:custGeom>
                                <a:avLst/>
                                <a:gdLst>
                                  <a:gd name="connsiteX0" fmla="*/ 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0 w 4524375"/>
                                  <a:gd name="connsiteY4" fmla="*/ 0 h 647700"/>
                                  <a:gd name="connsiteX0" fmla="*/ 257175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57175 w 4524375"/>
                                  <a:gd name="connsiteY4" fmla="*/ 0 h 647700"/>
                                  <a:gd name="connsiteX0" fmla="*/ 28575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85750 w 4524375"/>
                                  <a:gd name="connsiteY4" fmla="*/ 0 h 647700"/>
                                  <a:gd name="connsiteX0" fmla="*/ 268613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68613 w 4524375"/>
                                  <a:gd name="connsiteY4" fmla="*/ 0 h 647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24375" h="647700">
                                    <a:moveTo>
                                      <a:pt x="268613" y="0"/>
                                    </a:moveTo>
                                    <a:lnTo>
                                      <a:pt x="4524375" y="0"/>
                                    </a:lnTo>
                                    <a:lnTo>
                                      <a:pt x="4524375" y="647700"/>
                                    </a:lnTo>
                                    <a:lnTo>
                                      <a:pt x="0" y="647700"/>
                                    </a:lnTo>
                                    <a:lnTo>
                                      <a:pt x="268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C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97953" id="Rectangle 21" o:spid="_x0000_s1026" style="position:absolute;margin-left:155.65pt;margin-top:174.9pt;width:396pt;height:5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43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" path="m268613,l4524375,r,647700l,647700,268613,xe" fillcolor="#93bce1" stroked="f" strokeweight="3pt">
                      <v:path arrowok="t" o:connecttype="custom" o:connectlocs="298585,0;5029200,0;5029200,647700;0,647700;298585,0" o:connectangles="0,0,0,0,0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w:drawing>
                <wp:anchor distT="0" distB="0" distL="114300" distR="114300" simplePos="0" relativeHeight="251870208" behindDoc="1" locked="0" layoutInCell="1" allowOverlap="1" wp14:anchorId="6BDBC330" wp14:editId="3D460013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437</wp:posOffset>
                  </wp:positionV>
                  <wp:extent cx="5781675" cy="2195830"/>
                  <wp:effectExtent l="0" t="0" r="0" b="0"/>
                  <wp:wrapTight wrapText="bothSides">
                    <wp:wrapPolygon edited="0">
                      <wp:start x="3630" y="3373"/>
                      <wp:lineTo x="1708" y="5997"/>
                      <wp:lineTo x="1708" y="6746"/>
                      <wp:lineTo x="1281" y="9744"/>
                      <wp:lineTo x="1210" y="10494"/>
                      <wp:lineTo x="1423" y="11806"/>
                      <wp:lineTo x="1708" y="12743"/>
                      <wp:lineTo x="1637" y="14429"/>
                      <wp:lineTo x="2064" y="15741"/>
                      <wp:lineTo x="2562" y="15741"/>
                      <wp:lineTo x="1566" y="17615"/>
                      <wp:lineTo x="1423" y="18364"/>
                      <wp:lineTo x="19145" y="18364"/>
                      <wp:lineTo x="19429" y="17990"/>
                      <wp:lineTo x="19999" y="16490"/>
                      <wp:lineTo x="19999" y="3373"/>
                      <wp:lineTo x="3630" y="3373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DF5648" w14:textId="182A3A33" w:rsidR="004D4571" w:rsidRPr="00127C5F" w:rsidRDefault="00967491" w:rsidP="004D4571">
      <w:pPr>
        <w:rPr>
          <w:color w:val="D0300F" w:themeColor="accent6" w:themeShade="BF"/>
        </w:rPr>
        <w:sectPr w:rsidR="004D4571" w:rsidRPr="00127C5F" w:rsidSect="001074BB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73683" wp14:editId="06EBF9DC">
                <wp:simplePos x="0" y="0"/>
                <wp:positionH relativeFrom="column">
                  <wp:posOffset>-85725</wp:posOffset>
                </wp:positionH>
                <wp:positionV relativeFrom="paragraph">
                  <wp:posOffset>-6831140</wp:posOffset>
                </wp:positionV>
                <wp:extent cx="18954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A907" w14:textId="47C843E6" w:rsidR="007D6860" w:rsidRPr="007D6860" w:rsidRDefault="007D6860" w:rsidP="007D68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D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ATE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: </w:t>
                            </w:r>
                            <w:r w:rsidR="002A368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20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-M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</w:t>
                            </w:r>
                            <w:r w:rsidR="002A368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Y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-2021  </w:t>
                            </w:r>
                          </w:p>
                          <w:p w14:paraId="2D474791" w14:textId="77777777" w:rsidR="007D6860" w:rsidRDefault="007D6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73683" id="Text Box 20" o:spid="_x0000_s1030" type="#_x0000_t202" style="position:absolute;margin-left:-6.75pt;margin-top:-537.9pt;width:149.2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" filled="f" stroked="f">
                <v:textbox>
                  <w:txbxContent>
                    <w:p w14:paraId="6A6CA907" w14:textId="47C843E6" w:rsidR="007D6860" w:rsidRPr="007D6860" w:rsidRDefault="007D6860" w:rsidP="007D686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D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ATE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: </w:t>
                      </w:r>
                      <w:r w:rsidR="002A368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20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-M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</w:t>
                      </w:r>
                      <w:r w:rsidR="002A368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Y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-2021  </w:t>
                      </w:r>
                    </w:p>
                    <w:p w14:paraId="2D474791" w14:textId="77777777" w:rsidR="007D6860" w:rsidRDefault="007D6860"/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C532E7" wp14:editId="4E0F68C7">
                <wp:simplePos x="0" y="0"/>
                <wp:positionH relativeFrom="margin">
                  <wp:posOffset>-133350</wp:posOffset>
                </wp:positionH>
                <wp:positionV relativeFrom="paragraph">
                  <wp:posOffset>-6970205</wp:posOffset>
                </wp:positionV>
                <wp:extent cx="2295525" cy="647700"/>
                <wp:effectExtent l="0" t="0" r="9525" b="0"/>
                <wp:wrapNone/>
                <wp:docPr id="13" name="Parallelogram 1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47700"/>
                        </a:xfrm>
                        <a:custGeom>
                          <a:avLst/>
                          <a:gdLst>
                            <a:gd name="connsiteX0" fmla="*/ 0 w 3305175"/>
                            <a:gd name="connsiteY0" fmla="*/ 638175 h 638175"/>
                            <a:gd name="connsiteX1" fmla="*/ 442453 w 3305175"/>
                            <a:gd name="connsiteY1" fmla="*/ 0 h 638175"/>
                            <a:gd name="connsiteX2" fmla="*/ 3305175 w 3305175"/>
                            <a:gd name="connsiteY2" fmla="*/ 0 h 638175"/>
                            <a:gd name="connsiteX3" fmla="*/ 2862722 w 3305175"/>
                            <a:gd name="connsiteY3" fmla="*/ 638175 h 638175"/>
                            <a:gd name="connsiteX4" fmla="*/ 0 w 3305175"/>
                            <a:gd name="connsiteY4" fmla="*/ 638175 h 638175"/>
                            <a:gd name="connsiteX0" fmla="*/ 24272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24272 w 3329447"/>
                            <a:gd name="connsiteY4" fmla="*/ 638175 h 638175"/>
                            <a:gd name="connsiteX0" fmla="*/ 0 w 3329447"/>
                            <a:gd name="connsiteY0" fmla="*/ 563096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563096 h 638175"/>
                            <a:gd name="connsiteX0" fmla="*/ 0 w 3329447"/>
                            <a:gd name="connsiteY0" fmla="*/ 628790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28790 h 638175"/>
                            <a:gd name="connsiteX0" fmla="*/ 0 w 3329447"/>
                            <a:gd name="connsiteY0" fmla="*/ 647560 h 647560"/>
                            <a:gd name="connsiteX1" fmla="*/ 0 w 3329447"/>
                            <a:gd name="connsiteY1" fmla="*/ 9525 h 647560"/>
                            <a:gd name="connsiteX2" fmla="*/ 3329447 w 3329447"/>
                            <a:gd name="connsiteY2" fmla="*/ 0 h 647560"/>
                            <a:gd name="connsiteX3" fmla="*/ 2886994 w 3329447"/>
                            <a:gd name="connsiteY3" fmla="*/ 638175 h 647560"/>
                            <a:gd name="connsiteX4" fmla="*/ 0 w 3329447"/>
                            <a:gd name="connsiteY4" fmla="*/ 647560 h 647560"/>
                            <a:gd name="connsiteX0" fmla="*/ 0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38175 h 638175"/>
                            <a:gd name="connsiteX0" fmla="*/ 0 w 3315574"/>
                            <a:gd name="connsiteY0" fmla="*/ 647560 h 647560"/>
                            <a:gd name="connsiteX1" fmla="*/ 0 w 3315574"/>
                            <a:gd name="connsiteY1" fmla="*/ 18910 h 647560"/>
                            <a:gd name="connsiteX2" fmla="*/ 3315574 w 3315574"/>
                            <a:gd name="connsiteY2" fmla="*/ 0 h 647560"/>
                            <a:gd name="connsiteX3" fmla="*/ 2886994 w 3315574"/>
                            <a:gd name="connsiteY3" fmla="*/ 647560 h 647560"/>
                            <a:gd name="connsiteX4" fmla="*/ 0 w 3315574"/>
                            <a:gd name="connsiteY4" fmla="*/ 647560 h 647560"/>
                            <a:gd name="connsiteX0" fmla="*/ 0 w 3315574"/>
                            <a:gd name="connsiteY0" fmla="*/ 638175 h 638175"/>
                            <a:gd name="connsiteX1" fmla="*/ 0 w 3315574"/>
                            <a:gd name="connsiteY1" fmla="*/ 9525 h 638175"/>
                            <a:gd name="connsiteX2" fmla="*/ 3315574 w 3315574"/>
                            <a:gd name="connsiteY2" fmla="*/ 0 h 638175"/>
                            <a:gd name="connsiteX3" fmla="*/ 2886994 w 3315574"/>
                            <a:gd name="connsiteY3" fmla="*/ 638175 h 638175"/>
                            <a:gd name="connsiteX4" fmla="*/ 0 w 3315574"/>
                            <a:gd name="connsiteY4" fmla="*/ 638175 h 638175"/>
                            <a:gd name="connsiteX0" fmla="*/ 0 w 3329447"/>
                            <a:gd name="connsiteY0" fmla="*/ 619405 h 638175"/>
                            <a:gd name="connsiteX1" fmla="*/ 13873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900867 w 3329447"/>
                            <a:gd name="connsiteY3" fmla="*/ 638175 h 638175"/>
                            <a:gd name="connsiteX4" fmla="*/ 0 w 3329447"/>
                            <a:gd name="connsiteY4" fmla="*/ 619405 h 638175"/>
                            <a:gd name="connsiteX0" fmla="*/ 0 w 3343320"/>
                            <a:gd name="connsiteY0" fmla="*/ 628790 h 638175"/>
                            <a:gd name="connsiteX1" fmla="*/ 27746 w 3343320"/>
                            <a:gd name="connsiteY1" fmla="*/ 9525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  <a:gd name="connsiteX0" fmla="*/ 13873 w 3357193"/>
                            <a:gd name="connsiteY0" fmla="*/ 628790 h 638175"/>
                            <a:gd name="connsiteX1" fmla="*/ 0 w 3357193"/>
                            <a:gd name="connsiteY1" fmla="*/ 18910 h 638175"/>
                            <a:gd name="connsiteX2" fmla="*/ 3357193 w 3357193"/>
                            <a:gd name="connsiteY2" fmla="*/ 0 h 638175"/>
                            <a:gd name="connsiteX3" fmla="*/ 2928613 w 3357193"/>
                            <a:gd name="connsiteY3" fmla="*/ 638175 h 638175"/>
                            <a:gd name="connsiteX4" fmla="*/ 13873 w 3357193"/>
                            <a:gd name="connsiteY4" fmla="*/ 628790 h 638175"/>
                            <a:gd name="connsiteX0" fmla="*/ 0 w 3343320"/>
                            <a:gd name="connsiteY0" fmla="*/ 628790 h 638175"/>
                            <a:gd name="connsiteX1" fmla="*/ 0 w 3343320"/>
                            <a:gd name="connsiteY1" fmla="*/ 0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3320" h="638175">
                              <a:moveTo>
                                <a:pt x="0" y="628790"/>
                              </a:moveTo>
                              <a:lnTo>
                                <a:pt x="0" y="0"/>
                              </a:lnTo>
                              <a:lnTo>
                                <a:pt x="3343320" y="0"/>
                              </a:lnTo>
                              <a:lnTo>
                                <a:pt x="2914740" y="638175"/>
                              </a:lnTo>
                              <a:lnTo>
                                <a:pt x="0" y="62879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BC04" w14:textId="0BB6FF7A" w:rsidR="00204A58" w:rsidRPr="007D6860" w:rsidRDefault="00204A58" w:rsidP="00204A5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32E7" id="Parallelogram 13" o:spid="_x0000_s1031" alt="Title: Shape" style="position:absolute;margin-left:-10.5pt;margin-top:-548.85pt;width:180.75pt;height:5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33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" adj="-11796480,,5400" path="m,628790l,,3343320,,2914740,638175,,628790xe" fillcolor="#333 [3204]" stroked="f" strokeweight="3pt">
                <v:stroke joinstyle="miter"/>
                <v:formulas/>
                <v:path arrowok="t" o:connecttype="custom" o:connectlocs="0,638175;0,0;2295525,0;2001262,647700;0,638175" o:connectangles="0,0,0,0,0" textboxrect="0,0,3343320,638175"/>
                <v:textbox>
                  <w:txbxContent>
                    <w:p w14:paraId="389CBC04" w14:textId="0BB6FF7A" w:rsidR="00204A58" w:rsidRPr="007D6860" w:rsidRDefault="00204A58" w:rsidP="00204A5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1295" behindDoc="0" locked="0" layoutInCell="1" allowOverlap="1" wp14:anchorId="4D4FE198" wp14:editId="682486BC">
                <wp:simplePos x="0" y="0"/>
                <wp:positionH relativeFrom="column">
                  <wp:posOffset>-140970</wp:posOffset>
                </wp:positionH>
                <wp:positionV relativeFrom="paragraph">
                  <wp:posOffset>-1178115</wp:posOffset>
                </wp:positionV>
                <wp:extent cx="7137400" cy="1276985"/>
                <wp:effectExtent l="0" t="0" r="635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276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99E6" id="Rectangle 45" o:spid="_x0000_s1026" style="position:absolute;margin-left:-11.1pt;margin-top:-92.75pt;width:562pt;height:100.55pt;z-index:25183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" fillcolor="#333 [3204]" stroked="f" strokeweight="3pt"/>
            </w:pict>
          </mc:Fallback>
        </mc:AlternateContent>
      </w:r>
    </w:p>
    <w:p w14:paraId="4E3545D7" w14:textId="002117C6" w:rsidR="004D4571" w:rsidRPr="00036648" w:rsidRDefault="000C415C" w:rsidP="00894754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664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 Draw a memory hierarchy diagram.</w:t>
      </w:r>
    </w:p>
    <w:p w14:paraId="59AB8DE8" w14:textId="77777777" w:rsidR="007E6F0C" w:rsidRDefault="000C415C" w:rsidP="0089475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E6F0C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099A5A7" w14:textId="11C6AD15" w:rsidR="000C415C" w:rsidRDefault="000C415C" w:rsidP="0089475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Memory Hierarchy is basically the divisions of a memory according to the performance and uses. The processor can be divided according to its requirements. There are six hierarchies in the memory. Which are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Register, Cache, Main Memory, Magnetic Discs, </w:t>
      </w:r>
      <w:r w:rsidRPr="000C415C">
        <w:rPr>
          <w:rFonts w:ascii="Times New Roman" w:hAnsi="Times New Roman" w:cs="Times New Roman"/>
          <w:b/>
          <w:bCs/>
          <w:color w:val="auto"/>
          <w:sz w:val="24"/>
          <w:szCs w:val="24"/>
        </w:rPr>
        <w:t>Optical Disk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Magnetic Tapes. </w:t>
      </w:r>
      <w:r w:rsidR="007E6F0C">
        <w:rPr>
          <w:rFonts w:ascii="Times New Roman" w:hAnsi="Times New Roman" w:cs="Times New Roman"/>
          <w:color w:val="auto"/>
          <w:sz w:val="24"/>
          <w:szCs w:val="24"/>
        </w:rPr>
        <w:t xml:space="preserve">Below is the diagram for </w:t>
      </w:r>
      <w:r w:rsidR="007E6F0C">
        <w:rPr>
          <w:rFonts w:ascii="Times New Roman" w:hAnsi="Times New Roman" w:cs="Times New Roman"/>
          <w:color w:val="auto"/>
          <w:sz w:val="24"/>
          <w:szCs w:val="24"/>
        </w:rPr>
        <w:t>Memory Hierarchy</w:t>
      </w:r>
      <w:r w:rsidR="007E6F0C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15BCAF6C" w14:textId="77777777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248B8847" w14:textId="77777777" w:rsidR="00083358" w:rsidRPr="007E6F0C" w:rsidRDefault="00083358" w:rsidP="00083358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F7CEDB" wp14:editId="18C770D7">
                <wp:simplePos x="0" y="0"/>
                <wp:positionH relativeFrom="column">
                  <wp:posOffset>2819400</wp:posOffset>
                </wp:positionH>
                <wp:positionV relativeFrom="paragraph">
                  <wp:posOffset>1286510</wp:posOffset>
                </wp:positionV>
                <wp:extent cx="771525" cy="0"/>
                <wp:effectExtent l="57150" t="38100" r="47625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C1D45" id="Straight Connector 6" o:spid="_x0000_s1026" style="position:absolute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pt,101.3pt" to="282.7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" strokecolor="black [3200]" strokeweight="3pt">
                <v:shadow on="t" color="black" opacity="28270f" origin=",.5" offset="0,3pt"/>
              </v:line>
            </w:pict>
          </mc:Fallback>
        </mc:AlternateContent>
      </w:r>
      <w:r w:rsidRPr="00083358"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3640B44F" wp14:editId="6B520A1F">
                <wp:simplePos x="0" y="0"/>
                <wp:positionH relativeFrom="column">
                  <wp:posOffset>2609850</wp:posOffset>
                </wp:positionH>
                <wp:positionV relativeFrom="paragraph">
                  <wp:posOffset>2976880</wp:posOffset>
                </wp:positionV>
                <wp:extent cx="118110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3D8E9" w14:textId="77777777" w:rsidR="00083358" w:rsidRPr="00083358" w:rsidRDefault="00083358" w:rsidP="00083358">
                            <w:pP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  <w:t>Magnetic 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0B44F" id="_x0000_s1032" type="#_x0000_t202" style="position:absolute;margin-left:205.5pt;margin-top:234.4pt;width:93pt;height:110.6pt;z-index:251895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" filled="f" stroked="f">
                <v:textbox style="mso-fit-shape-to-text:t">
                  <w:txbxContent>
                    <w:p w14:paraId="5693D8E9" w14:textId="77777777" w:rsidR="00083358" w:rsidRPr="00083358" w:rsidRDefault="00083358" w:rsidP="00083358">
                      <w:pPr>
                        <w:rPr>
                          <w:b/>
                          <w:bCs/>
                          <w:color w:val="C00000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MY"/>
                        </w:rPr>
                        <w:t>Magnetic Tapes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358"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55B35C8" wp14:editId="572B107F">
                <wp:simplePos x="0" y="0"/>
                <wp:positionH relativeFrom="column">
                  <wp:posOffset>2724150</wp:posOffset>
                </wp:positionH>
                <wp:positionV relativeFrom="paragraph">
                  <wp:posOffset>2595880</wp:posOffset>
                </wp:positionV>
                <wp:extent cx="11811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5597C" w14:textId="77777777" w:rsidR="00083358" w:rsidRPr="00083358" w:rsidRDefault="00083358" w:rsidP="00083358">
                            <w:pP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  <w:t>Optical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B35C8" id="_x0000_s1033" type="#_x0000_t202" style="position:absolute;margin-left:214.5pt;margin-top:204.4pt;width:93pt;height:110.6pt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" filled="f" stroked="f">
                <v:textbox style="mso-fit-shape-to-text:t">
                  <w:txbxContent>
                    <w:p w14:paraId="00F5597C" w14:textId="77777777" w:rsidR="00083358" w:rsidRPr="00083358" w:rsidRDefault="00083358" w:rsidP="00083358">
                      <w:pPr>
                        <w:rPr>
                          <w:b/>
                          <w:bCs/>
                          <w:color w:val="C00000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MY"/>
                        </w:rPr>
                        <w:t>Optical Disk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358"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A24C5FC" wp14:editId="5FCC12F6">
                <wp:simplePos x="0" y="0"/>
                <wp:positionH relativeFrom="column">
                  <wp:posOffset>2676525</wp:posOffset>
                </wp:positionH>
                <wp:positionV relativeFrom="paragraph">
                  <wp:posOffset>2172335</wp:posOffset>
                </wp:positionV>
                <wp:extent cx="118110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6A0AB" w14:textId="77777777" w:rsidR="00083358" w:rsidRPr="00083358" w:rsidRDefault="00083358" w:rsidP="00083358">
                            <w:pP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  <w:t>Magnetic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4C5FC" id="_x0000_s1034" type="#_x0000_t202" style="position:absolute;margin-left:210.75pt;margin-top:171.05pt;width:93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" filled="f" stroked="f">
                <v:textbox style="mso-fit-shape-to-text:t">
                  <w:txbxContent>
                    <w:p w14:paraId="5F76A0AB" w14:textId="77777777" w:rsidR="00083358" w:rsidRPr="00083358" w:rsidRDefault="00083358" w:rsidP="00083358">
                      <w:pPr>
                        <w:rPr>
                          <w:b/>
                          <w:bCs/>
                          <w:color w:val="C00000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MY"/>
                        </w:rPr>
                        <w:t>Magnetic Disk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358"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3004CF9" wp14:editId="2D95AB9F">
                <wp:simplePos x="0" y="0"/>
                <wp:positionH relativeFrom="column">
                  <wp:posOffset>2676525</wp:posOffset>
                </wp:positionH>
                <wp:positionV relativeFrom="paragraph">
                  <wp:posOffset>1796415</wp:posOffset>
                </wp:positionV>
                <wp:extent cx="118110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EA9EB" w14:textId="77777777" w:rsidR="00083358" w:rsidRPr="00083358" w:rsidRDefault="00083358" w:rsidP="00083358">
                            <w:pP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  <w:t>Main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04CF9" id="_x0000_s1035" type="#_x0000_t202" style="position:absolute;margin-left:210.75pt;margin-top:141.45pt;width:93pt;height:110.6pt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" filled="f" stroked="f">
                <v:textbox style="mso-fit-shape-to-text:t">
                  <w:txbxContent>
                    <w:p w14:paraId="64FEA9EB" w14:textId="77777777" w:rsidR="00083358" w:rsidRPr="00083358" w:rsidRDefault="00083358" w:rsidP="00083358">
                      <w:pPr>
                        <w:rPr>
                          <w:b/>
                          <w:bCs/>
                          <w:color w:val="C00000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MY"/>
                        </w:rPr>
                        <w:t>Main 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358"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61E5D152" wp14:editId="489C1978">
                <wp:simplePos x="0" y="0"/>
                <wp:positionH relativeFrom="column">
                  <wp:posOffset>2676525</wp:posOffset>
                </wp:positionH>
                <wp:positionV relativeFrom="paragraph">
                  <wp:posOffset>1409700</wp:posOffset>
                </wp:positionV>
                <wp:extent cx="118110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993F6" w14:textId="77777777" w:rsidR="00083358" w:rsidRPr="00083358" w:rsidRDefault="00083358" w:rsidP="00083358">
                            <w:pP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  <w:t>Cache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5D152" id="_x0000_s1036" type="#_x0000_t202" style="position:absolute;margin-left:210.75pt;margin-top:111pt;width:93pt;height:110.6pt;z-index:251891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" filled="f" stroked="f">
                <v:textbox style="mso-fit-shape-to-text:t">
                  <w:txbxContent>
                    <w:p w14:paraId="18C993F6" w14:textId="77777777" w:rsidR="00083358" w:rsidRPr="00083358" w:rsidRDefault="00083358" w:rsidP="00083358">
                      <w:pPr>
                        <w:rPr>
                          <w:b/>
                          <w:bCs/>
                          <w:color w:val="C00000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C00000"/>
                          <w:lang w:val="en-MY"/>
                        </w:rPr>
                        <w:t>Cache 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358"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789F2E7" wp14:editId="72384761">
                <wp:simplePos x="0" y="0"/>
                <wp:positionH relativeFrom="column">
                  <wp:posOffset>2876550</wp:posOffset>
                </wp:positionH>
                <wp:positionV relativeFrom="paragraph">
                  <wp:posOffset>981710</wp:posOffset>
                </wp:positionV>
                <wp:extent cx="11811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F3F3" w14:textId="77777777" w:rsidR="00083358" w:rsidRPr="00083358" w:rsidRDefault="00083358" w:rsidP="00083358">
                            <w:pPr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</w:pPr>
                            <w:r w:rsidRPr="00083358">
                              <w:rPr>
                                <w:b/>
                                <w:bCs/>
                                <w:color w:val="C00000"/>
                                <w:lang w:val="en-MY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9F2E7" id="_x0000_s1037" type="#_x0000_t202" style="position:absolute;margin-left:226.5pt;margin-top:77.3pt;width:93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" filled="f" stroked="f">
                <v:textbox style="mso-fit-shape-to-text:t">
                  <w:txbxContent>
                    <w:p w14:paraId="083DF3F3" w14:textId="77777777" w:rsidR="00083358" w:rsidRPr="00083358" w:rsidRDefault="00083358" w:rsidP="00083358">
                      <w:pPr>
                        <w:rPr>
                          <w:b/>
                          <w:bCs/>
                          <w:color w:val="C00000"/>
                          <w:lang w:val="en-MY"/>
                        </w:rPr>
                      </w:pPr>
                      <w:r w:rsidRPr="00083358">
                        <w:rPr>
                          <w:b/>
                          <w:bCs/>
                          <w:color w:val="C00000"/>
                          <w:lang w:val="en-MY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174EAB" wp14:editId="3D31EED5">
                <wp:simplePos x="0" y="0"/>
                <wp:positionH relativeFrom="column">
                  <wp:posOffset>1943099</wp:posOffset>
                </wp:positionH>
                <wp:positionV relativeFrom="paragraph">
                  <wp:posOffset>2905760</wp:posOffset>
                </wp:positionV>
                <wp:extent cx="2505075" cy="0"/>
                <wp:effectExtent l="57150" t="38100" r="47625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B50A" id="Straight Connector 1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28.8pt" to="350.2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" strokecolor="black [3200]" strokeweight="3pt">
                <v:shadow on="t" color="black" opacity="28270f" origin=",.5" offset="0,3p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FA42CD5" wp14:editId="1858BDD9">
                <wp:simplePos x="0" y="0"/>
                <wp:positionH relativeFrom="column">
                  <wp:posOffset>2181225</wp:posOffset>
                </wp:positionH>
                <wp:positionV relativeFrom="paragraph">
                  <wp:posOffset>2496185</wp:posOffset>
                </wp:positionV>
                <wp:extent cx="2057400" cy="0"/>
                <wp:effectExtent l="57150" t="38100" r="3810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EBE1" id="Straight Connector 1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96.55pt" to="333.7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" strokecolor="black [3200]" strokeweight="3pt">
                <v:shadow on="t" color="black" opacity="28270f" origin=",.5" offset="0,3p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F77F8D6" wp14:editId="5891FCC3">
                <wp:simplePos x="0" y="0"/>
                <wp:positionH relativeFrom="column">
                  <wp:posOffset>2609850</wp:posOffset>
                </wp:positionH>
                <wp:positionV relativeFrom="paragraph">
                  <wp:posOffset>1715135</wp:posOffset>
                </wp:positionV>
                <wp:extent cx="1181100" cy="0"/>
                <wp:effectExtent l="57150" t="38100" r="381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9F4B3" id="Straight Connector 7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5pt,135.05pt" to="298.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" strokecolor="black [3200]" strokeweight="3pt">
                <v:shadow on="t" color="black" opacity="28270f" origin=",.5" offset="0,3p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39AA891" wp14:editId="0F41B9D1">
                <wp:simplePos x="0" y="0"/>
                <wp:positionH relativeFrom="column">
                  <wp:posOffset>2390775</wp:posOffset>
                </wp:positionH>
                <wp:positionV relativeFrom="paragraph">
                  <wp:posOffset>2086610</wp:posOffset>
                </wp:positionV>
                <wp:extent cx="1609725" cy="0"/>
                <wp:effectExtent l="57150" t="38100" r="47625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0E523" id="Straight Connector 9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25pt,164.3pt" to="31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" strokecolor="black [3200]" strokeweight="3pt">
                <v:shadow on="t" color="black" opacity="28270f" origin=",.5" offset="0,3p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823335" wp14:editId="08F35F82">
                <wp:simplePos x="0" y="0"/>
                <wp:positionH relativeFrom="column">
                  <wp:posOffset>304800</wp:posOffset>
                </wp:positionH>
                <wp:positionV relativeFrom="paragraph">
                  <wp:posOffset>724535</wp:posOffset>
                </wp:positionV>
                <wp:extent cx="809625" cy="2181225"/>
                <wp:effectExtent l="57150" t="38100" r="28575" b="28575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81225"/>
                        </a:xfrm>
                        <a:prstGeom prst="upArrow">
                          <a:avLst>
                            <a:gd name="adj1" fmla="val 5470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1B0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4" o:spid="_x0000_s1026" type="#_x0000_t68" style="position:absolute;margin-left:24pt;margin-top:57.05pt;width:63.75pt;height:17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" adj="4009,4892" fillcolor="white [3201]" strokecolor="black [3200]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A3BD3D" wp14:editId="539FC425">
                <wp:simplePos x="0" y="0"/>
                <wp:positionH relativeFrom="column">
                  <wp:posOffset>1752600</wp:posOffset>
                </wp:positionH>
                <wp:positionV relativeFrom="paragraph">
                  <wp:posOffset>553085</wp:posOffset>
                </wp:positionV>
                <wp:extent cx="2905125" cy="2743200"/>
                <wp:effectExtent l="57150" t="19050" r="85725" b="11430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7432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65B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38pt;margin-top:43.55pt;width:228.75pt;height:3in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" fillcolor="#c9c9c9 [2262]" strokecolor="#8e8e8e [2566]">
                <v:fill color2="#eee [726]" rotate="t" angle="180" colors="0 #cdcdcd;40632f #ebebeb;1 #f1f1f1" focus="100%" type="gradient">
                  <o:fill v:ext="view" type="gradientUnscaled"/>
                </v:fill>
                <v:shadow on="t" color="black" opacity="28270f" origin=",.5" offset="0,3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334AA5D" wp14:editId="06789358">
                <wp:simplePos x="0" y="0"/>
                <wp:positionH relativeFrom="column">
                  <wp:posOffset>504825</wp:posOffset>
                </wp:positionH>
                <wp:positionV relativeFrom="paragraph">
                  <wp:posOffset>1448435</wp:posOffset>
                </wp:positionV>
                <wp:extent cx="381000" cy="952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471DD" w14:textId="77777777" w:rsidR="00083358" w:rsidRPr="007E6F0C" w:rsidRDefault="00083358" w:rsidP="00083358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7E6F0C">
                              <w:rPr>
                                <w:b/>
                                <w:bCs/>
                                <w:lang w:val="en-MY"/>
                              </w:rPr>
                              <w:t>Speed &amp; Cost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AA5D" id="Text Box 15" o:spid="_x0000_s1038" type="#_x0000_t202" style="position:absolute;margin-left:39.75pt;margin-top:114.05pt;width:30pt;height: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" fillcolor="white [3201]" stroked="f" strokeweight=".5pt">
                <v:textbox style="layout-flow:vertical;mso-layout-flow-alt:bottom-to-top">
                  <w:txbxContent>
                    <w:p w14:paraId="4BC471DD" w14:textId="77777777" w:rsidR="00083358" w:rsidRPr="007E6F0C" w:rsidRDefault="00083358" w:rsidP="00083358">
                      <w:pPr>
                        <w:rPr>
                          <w:b/>
                          <w:bCs/>
                          <w:lang w:val="en-MY"/>
                        </w:rPr>
                      </w:pPr>
                      <w:r w:rsidRPr="007E6F0C">
                        <w:rPr>
                          <w:b/>
                          <w:bCs/>
                          <w:lang w:val="en-MY"/>
                        </w:rPr>
                        <w:t>Speed &amp;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B95D7A" wp14:editId="1443E83D">
                <wp:simplePos x="0" y="0"/>
                <wp:positionH relativeFrom="column">
                  <wp:posOffset>5361940</wp:posOffset>
                </wp:positionH>
                <wp:positionV relativeFrom="paragraph">
                  <wp:posOffset>981710</wp:posOffset>
                </wp:positionV>
                <wp:extent cx="381000" cy="1238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810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11B27" w14:textId="77777777" w:rsidR="00083358" w:rsidRPr="007E6F0C" w:rsidRDefault="00083358" w:rsidP="00083358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/>
                              </w:rPr>
                              <w:t>Size &amp; Access Time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5D7A" id="Text Box 17" o:spid="_x0000_s1039" type="#_x0000_t202" style="position:absolute;margin-left:422.2pt;margin-top:77.3pt;width:30pt;height:97.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" fillcolor="white [3201]" stroked="f" strokeweight=".5pt">
                <v:textbox style="layout-flow:vertical;mso-layout-flow-alt:bottom-to-top">
                  <w:txbxContent>
                    <w:p w14:paraId="4A511B27" w14:textId="77777777" w:rsidR="00083358" w:rsidRPr="007E6F0C" w:rsidRDefault="00083358" w:rsidP="00083358">
                      <w:pPr>
                        <w:rPr>
                          <w:b/>
                          <w:bCs/>
                          <w:lang w:val="en-MY"/>
                        </w:rPr>
                      </w:pPr>
                      <w:r>
                        <w:rPr>
                          <w:b/>
                          <w:bCs/>
                          <w:lang w:val="en-MY"/>
                        </w:rPr>
                        <w:t>Size &amp; Access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C313A9D" wp14:editId="57A25354">
                <wp:simplePos x="0" y="0"/>
                <wp:positionH relativeFrom="column">
                  <wp:posOffset>5153026</wp:posOffset>
                </wp:positionH>
                <wp:positionV relativeFrom="paragraph">
                  <wp:posOffset>619760</wp:posOffset>
                </wp:positionV>
                <wp:extent cx="809625" cy="2181225"/>
                <wp:effectExtent l="57150" t="19050" r="66675" b="47625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2181225"/>
                        </a:xfrm>
                        <a:prstGeom prst="upArrow">
                          <a:avLst>
                            <a:gd name="adj1" fmla="val 5470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5026" id="Arrow: Up 16" o:spid="_x0000_s1026" type="#_x0000_t68" style="position:absolute;margin-left:405.75pt;margin-top:48.8pt;width:63.75pt;height:171.75pt;rotation:18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" adj="4009,4892" fillcolor="white [3201]" strokecolor="black [3200]" strokeweight="3pt"/>
            </w:pict>
          </mc:Fallback>
        </mc:AlternateContent>
      </w:r>
    </w:p>
    <w:p w14:paraId="2C45C768" w14:textId="77777777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67A2683E" w14:textId="77777777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1D360A81" w14:textId="0963A37F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4E83FAC7" w14:textId="3838949C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6DAA0939" w14:textId="2F30C6C5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7D463F2A" w14:textId="0AF23907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0982844F" w14:textId="6F1A781A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657E807E" w14:textId="41145623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443959ED" w14:textId="673BB170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7812F571" w14:textId="0A5EF580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77FCF64E" w14:textId="793C70B0" w:rsidR="00083358" w:rsidRDefault="0008335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1EBC1264" w14:textId="77777777" w:rsidR="00036648" w:rsidRDefault="00036648" w:rsidP="007E6F0C">
      <w:pPr>
        <w:shd w:val="clear" w:color="auto" w:fill="FFFFFF" w:themeFill="background1"/>
        <w:rPr>
          <w:rFonts w:ascii="Times New Roman" w:hAnsi="Times New Roman" w:cs="Times New Roman"/>
          <w:color w:val="00B0F0"/>
          <w:sz w:val="24"/>
          <w:szCs w:val="24"/>
        </w:rPr>
      </w:pPr>
    </w:p>
    <w:p w14:paraId="018F8F95" w14:textId="77777777" w:rsidR="0003664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6648">
        <w:rPr>
          <w:rFonts w:ascii="Times New Roman" w:hAnsi="Times New Roman" w:cs="Times New Roman"/>
          <w:b/>
          <w:bCs/>
          <w:color w:val="auto"/>
          <w:sz w:val="24"/>
          <w:szCs w:val="24"/>
        </w:rPr>
        <w:t>2. Describe the different types of memory in the memory hierarchy in terms of performance, access time and cost.</w:t>
      </w:r>
    </w:p>
    <w:p w14:paraId="7A8715BA" w14:textId="2F1D0D32" w:rsidR="0003664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03664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Ans:</w:t>
      </w:r>
    </w:p>
    <w:p w14:paraId="7B83EED6" w14:textId="01FBD0E2" w:rsidR="0003664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color w:val="auto"/>
          <w:sz w:val="24"/>
          <w:szCs w:val="24"/>
        </w:rPr>
      </w:pPr>
      <w:r w:rsidRPr="0003664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Registers: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egister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 are basically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a static RAM or SRAM in the processor of the computer which is used for holding the data word which is typically 64 or 128 bits.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Registers are the smallest and fastest memory in a computer.</w:t>
      </w:r>
    </w:p>
    <w:p w14:paraId="0F6E924A" w14:textId="2EF32CAD" w:rsidR="0003664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color w:val="auto"/>
          <w:sz w:val="24"/>
          <w:szCs w:val="24"/>
        </w:rPr>
      </w:pPr>
      <w:r w:rsidRPr="0003664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Cache Memory: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Cache memory can be located in the processor, but it's also possible </w:t>
      </w:r>
      <w:r>
        <w:rPr>
          <w:rFonts w:ascii="Times New Roman" w:hAnsi="Times New Roman" w:cs="Times New Roman"/>
          <w:color w:val="auto"/>
          <w:sz w:val="24"/>
          <w:szCs w:val="24"/>
        </w:rPr>
        <w:t>in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another IC</w:t>
      </w:r>
      <w:r>
        <w:rPr>
          <w:rFonts w:ascii="Times New Roman" w:hAnsi="Times New Roman" w:cs="Times New Roman"/>
          <w:color w:val="auto"/>
          <w:sz w:val="24"/>
          <w:szCs w:val="24"/>
        </w:rPr>
        <w:t>. Cache Memory usually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divided into levels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The cache stores chunks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of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data that are regularly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lastRenderedPageBreak/>
        <w:t>accessed from main memory.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Cache memory is extremely fast memory type that acts a buffer between RAM and the CPU. (L1, L2, L3 Cache)</w:t>
      </w:r>
    </w:p>
    <w:p w14:paraId="1FEEDA5B" w14:textId="79D81451" w:rsidR="0003664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color w:val="auto"/>
          <w:sz w:val="24"/>
          <w:szCs w:val="24"/>
        </w:rPr>
      </w:pPr>
      <w:r w:rsidRPr="0003664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Main Memory:</w:t>
      </w:r>
      <w:r w:rsidRPr="00EA2C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A2C6E" w:rsidRPr="00EA2C6E">
        <w:rPr>
          <w:rFonts w:ascii="Times New Roman" w:hAnsi="Times New Roman" w:cs="Times New Roman"/>
          <w:color w:val="auto"/>
          <w:sz w:val="24"/>
          <w:szCs w:val="24"/>
        </w:rPr>
        <w:t>It is the main storage unit of the computer</w:t>
      </w:r>
      <w:r w:rsidR="00EA2C6E">
        <w:rPr>
          <w:rFonts w:ascii="Times New Roman" w:hAnsi="Times New Roman" w:cs="Times New Roman"/>
          <w:color w:val="auto"/>
          <w:sz w:val="24"/>
          <w:szCs w:val="24"/>
        </w:rPr>
        <w:t xml:space="preserve"> where </w:t>
      </w:r>
      <w:r w:rsidR="00EA2C6E" w:rsidRPr="00EA2C6E">
        <w:rPr>
          <w:rFonts w:ascii="Times New Roman" w:hAnsi="Times New Roman" w:cs="Times New Roman"/>
          <w:b/>
          <w:bCs/>
          <w:color w:val="auto"/>
          <w:sz w:val="24"/>
          <w:szCs w:val="24"/>
        </w:rPr>
        <w:t>CPU</w:t>
      </w:r>
      <w:r w:rsidR="00EA2C6E">
        <w:rPr>
          <w:rFonts w:ascii="Times New Roman" w:hAnsi="Times New Roman" w:cs="Times New Roman"/>
          <w:color w:val="auto"/>
          <w:sz w:val="24"/>
          <w:szCs w:val="24"/>
        </w:rPr>
        <w:t xml:space="preserve"> communicate directly.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It refers to physical memory internal of the computer such as RAM</w:t>
      </w:r>
      <w:r w:rsidR="00EA2C6E">
        <w:rPr>
          <w:rFonts w:ascii="Times New Roman" w:hAnsi="Times New Roman" w:cs="Times New Roman"/>
          <w:color w:val="auto"/>
          <w:sz w:val="24"/>
          <w:szCs w:val="24"/>
        </w:rPr>
        <w:t>, ROM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A2C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A2C6E" w:rsidRPr="00EA2C6E">
        <w:rPr>
          <w:rFonts w:ascii="Times New Roman" w:hAnsi="Times New Roman" w:cs="Times New Roman"/>
          <w:color w:val="auto"/>
          <w:sz w:val="24"/>
          <w:szCs w:val="24"/>
        </w:rPr>
        <w:t>This memory is both fast and massive, and it is used to store data during the operations</w:t>
      </w:r>
      <w:r w:rsidR="00EA2C6E">
        <w:rPr>
          <w:rFonts w:ascii="Times New Roman" w:hAnsi="Times New Roman" w:cs="Times New Roman"/>
          <w:color w:val="auto"/>
          <w:sz w:val="24"/>
          <w:szCs w:val="24"/>
        </w:rPr>
        <w:t xml:space="preserve"> of a computer</w:t>
      </w:r>
      <w:r w:rsidR="00EA2C6E" w:rsidRPr="00EA2C6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93B94C0" w14:textId="5868F7E1" w:rsidR="0003664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color w:val="auto"/>
          <w:sz w:val="24"/>
          <w:szCs w:val="24"/>
        </w:rPr>
      </w:pPr>
      <w:r w:rsidRPr="00EA2C6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Magnetic Disk: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14CE" w:rsidRPr="00D414CE">
        <w:rPr>
          <w:rFonts w:ascii="Times New Roman" w:hAnsi="Times New Roman" w:cs="Times New Roman"/>
          <w:color w:val="auto"/>
          <w:sz w:val="24"/>
          <w:szCs w:val="24"/>
        </w:rPr>
        <w:t xml:space="preserve">A magnetic disk is a storage device </w:t>
      </w:r>
      <w:r w:rsidR="00D414CE">
        <w:rPr>
          <w:rFonts w:ascii="Times New Roman" w:hAnsi="Times New Roman" w:cs="Times New Roman"/>
          <w:color w:val="auto"/>
          <w:sz w:val="24"/>
          <w:szCs w:val="24"/>
        </w:rPr>
        <w:t>which</w:t>
      </w:r>
      <w:r w:rsidR="00D414CE" w:rsidRPr="00D414CE">
        <w:rPr>
          <w:rFonts w:ascii="Times New Roman" w:hAnsi="Times New Roman" w:cs="Times New Roman"/>
          <w:color w:val="auto"/>
          <w:sz w:val="24"/>
          <w:szCs w:val="24"/>
        </w:rPr>
        <w:t xml:space="preserve"> use</w:t>
      </w:r>
      <w:r w:rsidR="00D414CE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D414CE" w:rsidRPr="00D414CE">
        <w:rPr>
          <w:rFonts w:ascii="Times New Roman" w:hAnsi="Times New Roman" w:cs="Times New Roman"/>
          <w:color w:val="auto"/>
          <w:sz w:val="24"/>
          <w:szCs w:val="24"/>
        </w:rPr>
        <w:t xml:space="preserve"> a magnetization process to write, rewrite and access data</w:t>
      </w:r>
      <w:r w:rsidR="00D414C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414CE" w:rsidRPr="00D414CE">
        <w:rPr>
          <w:rFonts w:ascii="Times New Roman" w:hAnsi="Times New Roman" w:cs="Times New Roman"/>
          <w:color w:val="auto"/>
          <w:sz w:val="24"/>
          <w:szCs w:val="24"/>
        </w:rPr>
        <w:t>It has a magnetic coating on top and stores information in the form of tracks, spots, and sectors.</w:t>
      </w:r>
      <w:r w:rsidR="00D414CE">
        <w:rPr>
          <w:rFonts w:ascii="Times New Roman" w:hAnsi="Times New Roman" w:cs="Times New Roman"/>
          <w:color w:val="auto"/>
          <w:sz w:val="24"/>
          <w:szCs w:val="24"/>
        </w:rPr>
        <w:t xml:space="preserve"> Hard disk is considered as magnetic disk.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Fast access and retrieval times compared to other storage devices. </w:t>
      </w:r>
    </w:p>
    <w:p w14:paraId="1C720CF5" w14:textId="7551C268" w:rsidR="00083358" w:rsidRPr="00036648" w:rsidRDefault="00036648" w:rsidP="00036648">
      <w:pPr>
        <w:shd w:val="clear" w:color="auto" w:fill="FFFFFF" w:themeFill="background1"/>
        <w:rPr>
          <w:rFonts w:ascii="Times New Roman" w:hAnsi="Times New Roman" w:cs="Times New Roman"/>
          <w:color w:val="auto"/>
          <w:sz w:val="24"/>
          <w:szCs w:val="24"/>
        </w:rPr>
      </w:pPr>
      <w:r w:rsidRPr="00EA2C6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Optical Disk: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14CE" w:rsidRPr="00D414CE">
        <w:rPr>
          <w:rFonts w:ascii="Times New Roman" w:hAnsi="Times New Roman" w:cs="Times New Roman"/>
          <w:color w:val="auto"/>
          <w:sz w:val="24"/>
          <w:szCs w:val="24"/>
        </w:rPr>
        <w:t>An optical disc is a computer disc that reads and writes data using optical storage techniques and technology.</w:t>
      </w:r>
      <w:r w:rsidR="00D414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Auxiliary memory that </w:t>
      </w:r>
      <w:r w:rsidR="00D414CE" w:rsidRPr="00036648">
        <w:rPr>
          <w:rFonts w:ascii="Times New Roman" w:hAnsi="Times New Roman" w:cs="Times New Roman"/>
          <w:color w:val="auto"/>
          <w:sz w:val="24"/>
          <w:szCs w:val="24"/>
        </w:rPr>
        <w:t>accesses</w:t>
      </w:r>
      <w:r w:rsidRPr="00036648">
        <w:rPr>
          <w:rFonts w:ascii="Times New Roman" w:hAnsi="Times New Roman" w:cs="Times New Roman"/>
          <w:color w:val="auto"/>
          <w:sz w:val="24"/>
          <w:szCs w:val="24"/>
        </w:rPr>
        <w:t xml:space="preserve"> data faster.</w:t>
      </w:r>
      <w:r w:rsidR="00D414CE">
        <w:rPr>
          <w:rFonts w:ascii="Times New Roman" w:hAnsi="Times New Roman" w:cs="Times New Roman"/>
          <w:color w:val="auto"/>
          <w:sz w:val="24"/>
          <w:szCs w:val="24"/>
        </w:rPr>
        <w:t xml:space="preserve"> The performance of this disk is faster but not as faster than register. The cost of this disk is affordable. </w:t>
      </w:r>
    </w:p>
    <w:sectPr w:rsidR="00083358" w:rsidRPr="00036648" w:rsidSect="00A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ED0F" w14:textId="77777777" w:rsidR="00817A46" w:rsidRDefault="00817A46" w:rsidP="00E71C68">
      <w:pPr>
        <w:spacing w:after="0" w:line="240" w:lineRule="auto"/>
      </w:pPr>
      <w:r>
        <w:separator/>
      </w:r>
    </w:p>
  </w:endnote>
  <w:endnote w:type="continuationSeparator" w:id="0">
    <w:p w14:paraId="2432DA93" w14:textId="77777777" w:rsidR="00817A46" w:rsidRDefault="00817A46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9CB1" w14:textId="77777777" w:rsidR="00817A46" w:rsidRDefault="00817A46" w:rsidP="00E71C68">
      <w:pPr>
        <w:spacing w:after="0" w:line="240" w:lineRule="auto"/>
      </w:pPr>
      <w:r>
        <w:separator/>
      </w:r>
    </w:p>
  </w:footnote>
  <w:footnote w:type="continuationSeparator" w:id="0">
    <w:p w14:paraId="49FD2E2B" w14:textId="77777777" w:rsidR="00817A46" w:rsidRDefault="00817A46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C"/>
    <w:rsid w:val="00006FB5"/>
    <w:rsid w:val="00011FF1"/>
    <w:rsid w:val="0002200E"/>
    <w:rsid w:val="00032DDC"/>
    <w:rsid w:val="0003441C"/>
    <w:rsid w:val="00036648"/>
    <w:rsid w:val="0006261B"/>
    <w:rsid w:val="000811F4"/>
    <w:rsid w:val="00082E2C"/>
    <w:rsid w:val="00083358"/>
    <w:rsid w:val="000B12EB"/>
    <w:rsid w:val="000B4B04"/>
    <w:rsid w:val="000B56BF"/>
    <w:rsid w:val="000C00F0"/>
    <w:rsid w:val="000C16F9"/>
    <w:rsid w:val="000C415C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074BB"/>
    <w:rsid w:val="00113DD0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0453B"/>
    <w:rsid w:val="00204A58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A3687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3F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6860"/>
    <w:rsid w:val="007D735D"/>
    <w:rsid w:val="007D78D5"/>
    <w:rsid w:val="007E0CC0"/>
    <w:rsid w:val="007E0F2C"/>
    <w:rsid w:val="007E191F"/>
    <w:rsid w:val="007E6F0C"/>
    <w:rsid w:val="007F270D"/>
    <w:rsid w:val="00802E4B"/>
    <w:rsid w:val="00806727"/>
    <w:rsid w:val="008121A2"/>
    <w:rsid w:val="00817A46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67491"/>
    <w:rsid w:val="00971997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0A94"/>
    <w:rsid w:val="00A764AC"/>
    <w:rsid w:val="00A76530"/>
    <w:rsid w:val="00A83921"/>
    <w:rsid w:val="00A83959"/>
    <w:rsid w:val="00A90C75"/>
    <w:rsid w:val="00A91F94"/>
    <w:rsid w:val="00A96584"/>
    <w:rsid w:val="00AA7974"/>
    <w:rsid w:val="00AB0720"/>
    <w:rsid w:val="00AB21AC"/>
    <w:rsid w:val="00AC0CDB"/>
    <w:rsid w:val="00AC4155"/>
    <w:rsid w:val="00AD32B0"/>
    <w:rsid w:val="00AE253E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414CE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2C6E"/>
    <w:rsid w:val="00EA31B7"/>
    <w:rsid w:val="00EC7F2E"/>
    <w:rsid w:val="00ED4F64"/>
    <w:rsid w:val="00ED6088"/>
    <w:rsid w:val="00ED7502"/>
    <w:rsid w:val="00F03761"/>
    <w:rsid w:val="00F252A7"/>
    <w:rsid w:val="00F47899"/>
    <w:rsid w:val="00F540FA"/>
    <w:rsid w:val="00F67C20"/>
    <w:rsid w:val="00F67C8D"/>
    <w:rsid w:val="00F7167D"/>
    <w:rsid w:val="00F77647"/>
    <w:rsid w:val="00F81C5E"/>
    <w:rsid w:val="00F934B6"/>
    <w:rsid w:val="00F95754"/>
    <w:rsid w:val="00FB0797"/>
    <w:rsid w:val="00FB5254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0F3883B9"/>
  <w15:docId w15:val="{BCD0E602-1D5C-43F0-AB36-A818DAB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ve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89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Tanveer</dc:creator>
  <cp:keywords/>
  <dc:description/>
  <cp:lastModifiedBy>Tanveer Mahmood</cp:lastModifiedBy>
  <cp:revision>3</cp:revision>
  <dcterms:created xsi:type="dcterms:W3CDTF">2021-05-20T14:51:00Z</dcterms:created>
  <dcterms:modified xsi:type="dcterms:W3CDTF">2021-05-20T16:20:00Z</dcterms:modified>
</cp:coreProperties>
</file>