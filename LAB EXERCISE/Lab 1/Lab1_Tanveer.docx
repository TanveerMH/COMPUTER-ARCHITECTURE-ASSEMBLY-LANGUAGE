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0930D16F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6F00B51B" w14:textId="0A5244BE" w:rsidR="00AF5119" w:rsidRPr="00127C5F" w:rsidRDefault="00967491" w:rsidP="00BD73DD">
            <w:pPr>
              <w:rPr>
                <w:color w:val="D0300F" w:themeColor="accent6" w:themeShade="BF"/>
              </w:rPr>
            </w:pPr>
            <w:r w:rsidRPr="007E0F2C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A217CA1" wp14:editId="65033B8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8150357</wp:posOffset>
                      </wp:positionV>
                      <wp:extent cx="2778760" cy="985520"/>
                      <wp:effectExtent l="0" t="0" r="0" b="508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76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7849F" w14:textId="2FB76A61" w:rsidR="00967491" w:rsidRPr="00967491" w:rsidRDefault="007E0F2C" w:rsidP="009674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Submitted by:</w:t>
                                  </w:r>
                                </w:p>
                                <w:p w14:paraId="71B1DB0E" w14:textId="6AE5AEA9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Name: Hasan Tanveer Mahmood</w:t>
                                  </w:r>
                                </w:p>
                                <w:p w14:paraId="6421C748" w14:textId="6E1D1918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Matric no: 1725413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17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3.7pt;margin-top:641.75pt;width:218.8pt;height:77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9QAIAAMc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" filled="f" stroked="f">
                      <v:textbox>
                        <w:txbxContent>
                          <w:p w14:paraId="0147849F" w14:textId="2FB76A61" w:rsidR="00967491" w:rsidRPr="00967491" w:rsidRDefault="007E0F2C" w:rsidP="0096749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71B1DB0E" w14:textId="6AE5AEA9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Hasan Tanveer Mahmood</w:t>
                            </w:r>
                          </w:p>
                          <w:p w14:paraId="6421C748" w14:textId="6E1D1918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Matric no: 1725413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 w:rsidRP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03E001D5" wp14:editId="2817E3CB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4352290</wp:posOffset>
                      </wp:positionV>
                      <wp:extent cx="352361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36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EA41" w14:textId="5BB79427" w:rsidR="00F67C8D" w:rsidRPr="007E0F2C" w:rsidRDefault="00F67C8D" w:rsidP="0020453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COMPUTER ARCHITECTURE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&amp;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ASSEMBLY LANGUAGE</w:t>
                                  </w:r>
                                </w:p>
                                <w:p w14:paraId="607E90E8" w14:textId="23123673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Course: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CSC-3402,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Sec: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02</w:t>
                                  </w:r>
                                </w:p>
                                <w:p w14:paraId="0CBFAD07" w14:textId="55ED5FAD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</w:rPr>
                                    <w:t xml:space="preserve">Lecturer: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Dr. HAFIZAH BINTI MANSOR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E001D5" id="_x0000_s1027" type="#_x0000_t202" style="position:absolute;margin-left:131.9pt;margin-top:342.7pt;width:277.4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" filled="f" stroked="f">
                      <v:textbox style="mso-fit-shape-to-text:t">
                        <w:txbxContent>
                          <w:p w14:paraId="499EEA41" w14:textId="5BB79427" w:rsidR="00F67C8D" w:rsidRPr="007E0F2C" w:rsidRDefault="00F67C8D" w:rsidP="0020453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COMPUTER ARCHITECTURE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&amp;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ASSEMBLY LANGUAGE</w:t>
                            </w:r>
                          </w:p>
                          <w:p w14:paraId="607E90E8" w14:textId="23123673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Course: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CSC-3402, </w:t>
                            </w: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Sec: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  <w:p w14:paraId="0CBFAD07" w14:textId="55ED5FAD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Lecturer: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HAFIZAH BINTI MANSOR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EE50142" wp14:editId="74F69200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3515995</wp:posOffset>
                      </wp:positionV>
                      <wp:extent cx="3524250" cy="3867150"/>
                      <wp:effectExtent l="19050" t="19050" r="19050" b="1905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38671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0794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5AB6E" w14:textId="679EB118" w:rsidR="00AF5119" w:rsidRPr="00AF5119" w:rsidRDefault="00F67C8D" w:rsidP="00032DDC">
                                  <w:pPr>
                                    <w:pStyle w:val="Heading2"/>
                                    <w:jc w:val="left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noProof/>
                                      <w:szCs w:val="44"/>
                                    </w:rPr>
                                    <w:drawing>
                                      <wp:inline distT="0" distB="0" distL="0" distR="0" wp14:anchorId="4DFCCDDE" wp14:editId="479F1901">
                                        <wp:extent cx="2936097" cy="2945081"/>
                                        <wp:effectExtent l="0" t="0" r="0" b="8255"/>
                                        <wp:docPr id="42" name="Picture 42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Picture 22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alphaModFix amt="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003" cy="29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0142" id="Rectangle: Diagonal Corners Snipped 171" o:spid="_x0000_s1028" style="position:absolute;margin-left:131.9pt;margin-top:276.85pt;width:277.5pt;height:30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0,386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" adj="-11796480,,5400" path="m,l3143842,r380408,380408l3524250,3867150r,l380408,3867150,,3486742,,xe" fillcolor="white [3201]" strokecolor="black [3200]" strokeweight="2.25pt">
                      <v:stroke joinstyle="miter"/>
                      <v:formulas/>
                      <v:path arrowok="t" o:connecttype="custom" o:connectlocs="0,0;3143842,0;3524250,380408;3524250,3867150;3524250,3867150;380408,3867150;0,3486742;0,0" o:connectangles="0,0,0,0,0,0,0,0" textboxrect="0,0,3524250,3867150"/>
                      <v:textbox>
                        <w:txbxContent>
                          <w:p w14:paraId="2295AB6E" w14:textId="679EB118" w:rsidR="00AF5119" w:rsidRPr="00AF5119" w:rsidRDefault="00F67C8D" w:rsidP="00032DDC">
                            <w:pPr>
                              <w:pStyle w:val="Heading2"/>
                              <w:jc w:val="lef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 wp14:anchorId="4DFCCDDE" wp14:editId="479F1901">
                                  <wp:extent cx="2936097" cy="2945081"/>
                                  <wp:effectExtent l="0" t="0" r="0" b="8255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alphaModFix amt="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003" cy="29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C8D" w:rsidRPr="00AA7974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66AFE6A2" wp14:editId="67733550">
                      <wp:simplePos x="0" y="0"/>
                      <wp:positionH relativeFrom="column">
                        <wp:posOffset>2727655</wp:posOffset>
                      </wp:positionH>
                      <wp:positionV relativeFrom="paragraph">
                        <wp:posOffset>2339785</wp:posOffset>
                      </wp:positionV>
                      <wp:extent cx="236093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58097" w14:textId="06C9D0BE" w:rsidR="00AA7974" w:rsidRPr="00EC7F2E" w:rsidRDefault="00494DBE">
                                  <w:pP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LAB EXERCISE - 1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AFE6A2" id="_x0000_s1029" type="#_x0000_t202" style="position:absolute;margin-left:214.8pt;margin-top:184.25pt;width:185.9pt;height:110.6pt;z-index:25187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O4h&#10;TprhAAAACwEAAA8AAAAAAAAAAAAAAAAAnwQAAGRycy9kb3ducmV2LnhtbFBLBQYAAAAABAAEAPMA&#10;AACtBQAAAAA=&#10;" filled="f" stroked="f">
                      <v:textbox style="mso-fit-shape-to-text:t">
                        <w:txbxContent>
                          <w:p w14:paraId="4FE58097" w14:textId="06C9D0BE" w:rsidR="00AA7974" w:rsidRPr="00EC7F2E" w:rsidRDefault="00494DBE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LAB EXERCISE - 1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88E3BD" wp14:editId="6D6F195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2221040</wp:posOffset>
                      </wp:positionV>
                      <wp:extent cx="5029200" cy="64770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47700"/>
                              </a:xfrm>
                              <a:custGeom>
                                <a:avLst/>
                                <a:gdLst>
                                  <a:gd name="connsiteX0" fmla="*/ 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0 w 4524375"/>
                                  <a:gd name="connsiteY4" fmla="*/ 0 h 647700"/>
                                  <a:gd name="connsiteX0" fmla="*/ 257175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57175 w 4524375"/>
                                  <a:gd name="connsiteY4" fmla="*/ 0 h 647700"/>
                                  <a:gd name="connsiteX0" fmla="*/ 28575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85750 w 4524375"/>
                                  <a:gd name="connsiteY4" fmla="*/ 0 h 647700"/>
                                  <a:gd name="connsiteX0" fmla="*/ 268613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68613 w 4524375"/>
                                  <a:gd name="connsiteY4" fmla="*/ 0 h 647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24375" h="647700">
                                    <a:moveTo>
                                      <a:pt x="268613" y="0"/>
                                    </a:moveTo>
                                    <a:lnTo>
                                      <a:pt x="4524375" y="0"/>
                                    </a:lnTo>
                                    <a:lnTo>
                                      <a:pt x="4524375" y="647700"/>
                                    </a:lnTo>
                                    <a:lnTo>
                                      <a:pt x="0" y="647700"/>
                                    </a:lnTo>
                                    <a:lnTo>
                                      <a:pt x="268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C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953" id="Rectangle 21" o:spid="_x0000_s1026" style="position:absolute;margin-left:155.65pt;margin-top:174.9pt;width:396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" path="m268613,l4524375,r,647700l,647700,268613,xe" fillcolor="#93bce1" stroked="f" strokeweight="3pt">
                      <v:path arrowok="t" o:connecttype="custom" o:connectlocs="298585,0;5029200,0;5029200,647700;0,647700;298585,0" o:connectangles="0,0,0,0,0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w:drawing>
                <wp:anchor distT="0" distB="0" distL="114300" distR="114300" simplePos="0" relativeHeight="251870208" behindDoc="1" locked="0" layoutInCell="1" allowOverlap="1" wp14:anchorId="6BDBC330" wp14:editId="3D46001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437</wp:posOffset>
                  </wp:positionV>
                  <wp:extent cx="5781675" cy="2195830"/>
                  <wp:effectExtent l="0" t="0" r="0" b="0"/>
                  <wp:wrapTight wrapText="bothSides">
                    <wp:wrapPolygon edited="0">
                      <wp:start x="3630" y="3373"/>
                      <wp:lineTo x="1708" y="5997"/>
                      <wp:lineTo x="1708" y="6746"/>
                      <wp:lineTo x="1281" y="9744"/>
                      <wp:lineTo x="1210" y="10494"/>
                      <wp:lineTo x="1423" y="11806"/>
                      <wp:lineTo x="1708" y="12743"/>
                      <wp:lineTo x="1637" y="14429"/>
                      <wp:lineTo x="2064" y="15741"/>
                      <wp:lineTo x="2562" y="15741"/>
                      <wp:lineTo x="1566" y="17615"/>
                      <wp:lineTo x="1423" y="18364"/>
                      <wp:lineTo x="19145" y="18364"/>
                      <wp:lineTo x="19429" y="17990"/>
                      <wp:lineTo x="19999" y="16490"/>
                      <wp:lineTo x="19999" y="3373"/>
                      <wp:lineTo x="3630" y="3373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DF5648" w14:textId="182A3A33" w:rsidR="004D4571" w:rsidRPr="00127C5F" w:rsidRDefault="00967491" w:rsidP="004D4571">
      <w:pPr>
        <w:rPr>
          <w:color w:val="D0300F" w:themeColor="accent6" w:themeShade="BF"/>
        </w:rPr>
        <w:sectPr w:rsidR="004D4571" w:rsidRPr="00127C5F" w:rsidSect="001074BB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73683" wp14:editId="06EBF9DC">
                <wp:simplePos x="0" y="0"/>
                <wp:positionH relativeFrom="column">
                  <wp:posOffset>-85725</wp:posOffset>
                </wp:positionH>
                <wp:positionV relativeFrom="paragraph">
                  <wp:posOffset>-6831140</wp:posOffset>
                </wp:positionV>
                <wp:extent cx="18954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907" w14:textId="2F848CFF" w:rsidR="007D6860" w:rsidRPr="007D6860" w:rsidRDefault="007D6860" w:rsidP="007D68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D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ATE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: </w:t>
                            </w:r>
                            <w:r w:rsidR="00494DB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25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-M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AR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-2021  </w:t>
                            </w:r>
                          </w:p>
                          <w:p w14:paraId="2D474791" w14:textId="77777777" w:rsidR="007D6860" w:rsidRDefault="007D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83" id="Text Box 20" o:spid="_x0000_s1030" type="#_x0000_t202" style="position:absolute;margin-left:-6.75pt;margin-top:-537.9pt;width:149.2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HVfwIAAF0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" filled="f" stroked="f">
                <v:textbox>
                  <w:txbxContent>
                    <w:p w14:paraId="6A6CA907" w14:textId="2F848CFF" w:rsidR="007D6860" w:rsidRPr="007D6860" w:rsidRDefault="007D6860" w:rsidP="007D686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D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ATE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: </w:t>
                      </w:r>
                      <w:r w:rsidR="00494DB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25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-M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AR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-2021  </w:t>
                      </w:r>
                    </w:p>
                    <w:p w14:paraId="2D474791" w14:textId="77777777" w:rsidR="007D6860" w:rsidRDefault="007D6860"/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C532E7" wp14:editId="4E0F68C7">
                <wp:simplePos x="0" y="0"/>
                <wp:positionH relativeFrom="margin">
                  <wp:posOffset>-133350</wp:posOffset>
                </wp:positionH>
                <wp:positionV relativeFrom="paragraph">
                  <wp:posOffset>-6970205</wp:posOffset>
                </wp:positionV>
                <wp:extent cx="2295525" cy="647700"/>
                <wp:effectExtent l="0" t="0" r="9525" b="0"/>
                <wp:wrapNone/>
                <wp:docPr id="13" name="Parallelogram 1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custGeom>
                          <a:avLst/>
                          <a:gdLst>
                            <a:gd name="connsiteX0" fmla="*/ 0 w 3305175"/>
                            <a:gd name="connsiteY0" fmla="*/ 638175 h 638175"/>
                            <a:gd name="connsiteX1" fmla="*/ 442453 w 3305175"/>
                            <a:gd name="connsiteY1" fmla="*/ 0 h 638175"/>
                            <a:gd name="connsiteX2" fmla="*/ 3305175 w 3305175"/>
                            <a:gd name="connsiteY2" fmla="*/ 0 h 638175"/>
                            <a:gd name="connsiteX3" fmla="*/ 2862722 w 3305175"/>
                            <a:gd name="connsiteY3" fmla="*/ 638175 h 638175"/>
                            <a:gd name="connsiteX4" fmla="*/ 0 w 3305175"/>
                            <a:gd name="connsiteY4" fmla="*/ 638175 h 638175"/>
                            <a:gd name="connsiteX0" fmla="*/ 24272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24272 w 3329447"/>
                            <a:gd name="connsiteY4" fmla="*/ 638175 h 638175"/>
                            <a:gd name="connsiteX0" fmla="*/ 0 w 3329447"/>
                            <a:gd name="connsiteY0" fmla="*/ 563096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563096 h 638175"/>
                            <a:gd name="connsiteX0" fmla="*/ 0 w 3329447"/>
                            <a:gd name="connsiteY0" fmla="*/ 628790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28790 h 638175"/>
                            <a:gd name="connsiteX0" fmla="*/ 0 w 3329447"/>
                            <a:gd name="connsiteY0" fmla="*/ 647560 h 647560"/>
                            <a:gd name="connsiteX1" fmla="*/ 0 w 3329447"/>
                            <a:gd name="connsiteY1" fmla="*/ 9525 h 647560"/>
                            <a:gd name="connsiteX2" fmla="*/ 3329447 w 3329447"/>
                            <a:gd name="connsiteY2" fmla="*/ 0 h 647560"/>
                            <a:gd name="connsiteX3" fmla="*/ 2886994 w 3329447"/>
                            <a:gd name="connsiteY3" fmla="*/ 638175 h 647560"/>
                            <a:gd name="connsiteX4" fmla="*/ 0 w 3329447"/>
                            <a:gd name="connsiteY4" fmla="*/ 647560 h 647560"/>
                            <a:gd name="connsiteX0" fmla="*/ 0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38175 h 638175"/>
                            <a:gd name="connsiteX0" fmla="*/ 0 w 3315574"/>
                            <a:gd name="connsiteY0" fmla="*/ 647560 h 647560"/>
                            <a:gd name="connsiteX1" fmla="*/ 0 w 3315574"/>
                            <a:gd name="connsiteY1" fmla="*/ 18910 h 647560"/>
                            <a:gd name="connsiteX2" fmla="*/ 3315574 w 3315574"/>
                            <a:gd name="connsiteY2" fmla="*/ 0 h 647560"/>
                            <a:gd name="connsiteX3" fmla="*/ 2886994 w 3315574"/>
                            <a:gd name="connsiteY3" fmla="*/ 647560 h 647560"/>
                            <a:gd name="connsiteX4" fmla="*/ 0 w 3315574"/>
                            <a:gd name="connsiteY4" fmla="*/ 647560 h 647560"/>
                            <a:gd name="connsiteX0" fmla="*/ 0 w 3315574"/>
                            <a:gd name="connsiteY0" fmla="*/ 638175 h 638175"/>
                            <a:gd name="connsiteX1" fmla="*/ 0 w 3315574"/>
                            <a:gd name="connsiteY1" fmla="*/ 9525 h 638175"/>
                            <a:gd name="connsiteX2" fmla="*/ 3315574 w 3315574"/>
                            <a:gd name="connsiteY2" fmla="*/ 0 h 638175"/>
                            <a:gd name="connsiteX3" fmla="*/ 2886994 w 3315574"/>
                            <a:gd name="connsiteY3" fmla="*/ 638175 h 638175"/>
                            <a:gd name="connsiteX4" fmla="*/ 0 w 3315574"/>
                            <a:gd name="connsiteY4" fmla="*/ 638175 h 638175"/>
                            <a:gd name="connsiteX0" fmla="*/ 0 w 3329447"/>
                            <a:gd name="connsiteY0" fmla="*/ 619405 h 638175"/>
                            <a:gd name="connsiteX1" fmla="*/ 13873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900867 w 3329447"/>
                            <a:gd name="connsiteY3" fmla="*/ 638175 h 638175"/>
                            <a:gd name="connsiteX4" fmla="*/ 0 w 3329447"/>
                            <a:gd name="connsiteY4" fmla="*/ 619405 h 638175"/>
                            <a:gd name="connsiteX0" fmla="*/ 0 w 3343320"/>
                            <a:gd name="connsiteY0" fmla="*/ 628790 h 638175"/>
                            <a:gd name="connsiteX1" fmla="*/ 27746 w 3343320"/>
                            <a:gd name="connsiteY1" fmla="*/ 9525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  <a:gd name="connsiteX0" fmla="*/ 13873 w 3357193"/>
                            <a:gd name="connsiteY0" fmla="*/ 628790 h 638175"/>
                            <a:gd name="connsiteX1" fmla="*/ 0 w 3357193"/>
                            <a:gd name="connsiteY1" fmla="*/ 18910 h 638175"/>
                            <a:gd name="connsiteX2" fmla="*/ 3357193 w 3357193"/>
                            <a:gd name="connsiteY2" fmla="*/ 0 h 638175"/>
                            <a:gd name="connsiteX3" fmla="*/ 2928613 w 3357193"/>
                            <a:gd name="connsiteY3" fmla="*/ 638175 h 638175"/>
                            <a:gd name="connsiteX4" fmla="*/ 13873 w 3357193"/>
                            <a:gd name="connsiteY4" fmla="*/ 628790 h 638175"/>
                            <a:gd name="connsiteX0" fmla="*/ 0 w 3343320"/>
                            <a:gd name="connsiteY0" fmla="*/ 628790 h 638175"/>
                            <a:gd name="connsiteX1" fmla="*/ 0 w 3343320"/>
                            <a:gd name="connsiteY1" fmla="*/ 0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3320" h="638175">
                              <a:moveTo>
                                <a:pt x="0" y="628790"/>
                              </a:moveTo>
                              <a:lnTo>
                                <a:pt x="0" y="0"/>
                              </a:lnTo>
                              <a:lnTo>
                                <a:pt x="3343320" y="0"/>
                              </a:lnTo>
                              <a:lnTo>
                                <a:pt x="2914740" y="638175"/>
                              </a:lnTo>
                              <a:lnTo>
                                <a:pt x="0" y="62879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BC04" w14:textId="0BB6FF7A" w:rsidR="00204A58" w:rsidRPr="007D6860" w:rsidRDefault="00204A58" w:rsidP="00204A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32E7" id="Parallelogram 13" o:spid="_x0000_s1031" alt="Title: Shape" style="position:absolute;margin-left:-10.5pt;margin-top:-548.85pt;width:180.75pt;height:5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33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" adj="-11796480,,5400" path="m,628790l,,3343320,,2914740,638175,,628790xe" fillcolor="#333 [3204]" stroked="f" strokeweight="3pt">
                <v:stroke joinstyle="miter"/>
                <v:formulas/>
                <v:path arrowok="t" o:connecttype="custom" o:connectlocs="0,638175;0,0;2295525,0;2001262,647700;0,638175" o:connectangles="0,0,0,0,0" textboxrect="0,0,3343320,638175"/>
                <v:textbox>
                  <w:txbxContent>
                    <w:p w14:paraId="389CBC04" w14:textId="0BB6FF7A" w:rsidR="00204A58" w:rsidRPr="007D6860" w:rsidRDefault="00204A58" w:rsidP="00204A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4D4FE198" wp14:editId="5C67C66E">
                <wp:simplePos x="0" y="0"/>
                <wp:positionH relativeFrom="column">
                  <wp:posOffset>-140970</wp:posOffset>
                </wp:positionH>
                <wp:positionV relativeFrom="paragraph">
                  <wp:posOffset>-1178115</wp:posOffset>
                </wp:positionV>
                <wp:extent cx="7137400" cy="1276985"/>
                <wp:effectExtent l="0" t="0" r="635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276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8DF6" id="Rectangle 45" o:spid="_x0000_s1026" style="position:absolute;margin-left:-11.1pt;margin-top:-92.75pt;width:562pt;height:100.55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" fillcolor="#333 [3204]" stroked="f" strokeweight="3pt"/>
            </w:pict>
          </mc:Fallback>
        </mc:AlternateContent>
      </w:r>
    </w:p>
    <w:p w14:paraId="38E51346" w14:textId="76DC39B1" w:rsidR="00494DBE" w:rsidRPr="00494DBE" w:rsidRDefault="00494DBE" w:rsidP="00494DBE">
      <w:pPr>
        <w:jc w:val="center"/>
        <w:rPr>
          <w:b/>
          <w:bCs/>
          <w:color w:val="auto"/>
          <w:u w:val="single"/>
        </w:rPr>
      </w:pPr>
      <w:r w:rsidRPr="00494DBE">
        <w:rPr>
          <w:b/>
          <w:bCs/>
          <w:color w:val="auto"/>
          <w:u w:val="single"/>
        </w:rPr>
        <w:lastRenderedPageBreak/>
        <w:t>Lab 1</w:t>
      </w:r>
      <w:r w:rsidRPr="00494DBE">
        <w:rPr>
          <w:b/>
          <w:bCs/>
          <w:color w:val="auto"/>
          <w:u w:val="single"/>
        </w:rPr>
        <w:t xml:space="preserve"> Questions:</w:t>
      </w:r>
    </w:p>
    <w:p w14:paraId="4721459D" w14:textId="77777777" w:rsidR="00494DBE" w:rsidRPr="00494DBE" w:rsidRDefault="00494DBE" w:rsidP="00494DBE">
      <w:pPr>
        <w:rPr>
          <w:color w:val="auto"/>
        </w:rPr>
      </w:pPr>
      <w:r w:rsidRPr="00494DBE">
        <w:rPr>
          <w:color w:val="auto"/>
        </w:rPr>
        <w:t>Using MARS simulator to simulate and debug your source code, create a program (using MIPS instruction set) to have the following features:</w:t>
      </w:r>
    </w:p>
    <w:p w14:paraId="62786210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>1. Print out a message string with a welcome message "Welcome to Lab 1 exercise. Please enter your name "</w:t>
      </w:r>
    </w:p>
    <w:p w14:paraId="3F56EB56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 xml:space="preserve">2. Get an input from user to enter his/her </w:t>
      </w:r>
      <w:proofErr w:type="gramStart"/>
      <w:r w:rsidRPr="00494DBE">
        <w:rPr>
          <w:color w:val="auto"/>
        </w:rPr>
        <w:t>name</w:t>
      </w:r>
      <w:proofErr w:type="gramEnd"/>
    </w:p>
    <w:p w14:paraId="048F0ED3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>3. Print out a message string with a hello message and followed by the user's name (</w:t>
      </w:r>
      <w:proofErr w:type="gramStart"/>
      <w:r w:rsidRPr="00494DBE">
        <w:rPr>
          <w:color w:val="auto"/>
        </w:rPr>
        <w:t>e.g.</w:t>
      </w:r>
      <w:proofErr w:type="gramEnd"/>
      <w:r w:rsidRPr="00494DBE">
        <w:rPr>
          <w:color w:val="auto"/>
        </w:rPr>
        <w:t xml:space="preserve"> "Hello Adam")</w:t>
      </w:r>
    </w:p>
    <w:p w14:paraId="7F385A30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 xml:space="preserve">4. Manipulate the user's name to output an encrypted </w:t>
      </w:r>
      <w:proofErr w:type="gramStart"/>
      <w:r w:rsidRPr="00494DBE">
        <w:rPr>
          <w:color w:val="auto"/>
        </w:rPr>
        <w:t>user name</w:t>
      </w:r>
      <w:proofErr w:type="gramEnd"/>
      <w:r w:rsidRPr="00494DBE">
        <w:rPr>
          <w:color w:val="auto"/>
        </w:rPr>
        <w:t xml:space="preserve"> with a 7 place displacement (i.e. A=H, d=k, a=h, m=t)</w:t>
      </w:r>
    </w:p>
    <w:p w14:paraId="2FE8E3B7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 xml:space="preserve">5. Print out the encrypted </w:t>
      </w:r>
      <w:proofErr w:type="gramStart"/>
      <w:r w:rsidRPr="00494DBE">
        <w:rPr>
          <w:color w:val="auto"/>
        </w:rPr>
        <w:t>user name</w:t>
      </w:r>
      <w:proofErr w:type="gramEnd"/>
      <w:r w:rsidRPr="00494DBE">
        <w:rPr>
          <w:color w:val="auto"/>
        </w:rPr>
        <w:t xml:space="preserve"> with a short message ("Hi Adam, your encrypted user name is </w:t>
      </w:r>
      <w:proofErr w:type="spellStart"/>
      <w:r w:rsidRPr="00494DBE">
        <w:rPr>
          <w:color w:val="auto"/>
        </w:rPr>
        <w:t>Hkht</w:t>
      </w:r>
      <w:proofErr w:type="spellEnd"/>
      <w:r w:rsidRPr="00494DBE">
        <w:rPr>
          <w:color w:val="auto"/>
        </w:rPr>
        <w:t>")</w:t>
      </w:r>
    </w:p>
    <w:p w14:paraId="1474BC20" w14:textId="77777777" w:rsidR="00494DBE" w:rsidRPr="00494DBE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 xml:space="preserve">6. End the </w:t>
      </w:r>
      <w:proofErr w:type="gramStart"/>
      <w:r w:rsidRPr="00494DBE">
        <w:rPr>
          <w:color w:val="auto"/>
        </w:rPr>
        <w:t>code</w:t>
      </w:r>
      <w:proofErr w:type="gramEnd"/>
    </w:p>
    <w:p w14:paraId="4E3545D7" w14:textId="3D63E5ED" w:rsidR="004D4571" w:rsidRDefault="00494DBE" w:rsidP="00494DBE">
      <w:pPr>
        <w:ind w:left="284"/>
        <w:rPr>
          <w:color w:val="auto"/>
        </w:rPr>
      </w:pPr>
      <w:r w:rsidRPr="00494DBE">
        <w:rPr>
          <w:color w:val="auto"/>
        </w:rPr>
        <w:t xml:space="preserve">7. </w:t>
      </w:r>
      <w:proofErr w:type="spellStart"/>
      <w:r w:rsidRPr="00494DBE">
        <w:rPr>
          <w:color w:val="auto"/>
        </w:rPr>
        <w:t>Optimise</w:t>
      </w:r>
      <w:proofErr w:type="spellEnd"/>
      <w:r w:rsidRPr="00494DBE">
        <w:rPr>
          <w:color w:val="auto"/>
        </w:rPr>
        <w:t xml:space="preserve"> the code using procedures whenever possible.</w:t>
      </w:r>
    </w:p>
    <w:p w14:paraId="3C788EF0" w14:textId="78105EDB" w:rsidR="00494DBE" w:rsidRDefault="00494DBE" w:rsidP="00494DBE">
      <w:pPr>
        <w:ind w:left="284"/>
        <w:rPr>
          <w:color w:val="auto"/>
        </w:rPr>
      </w:pPr>
    </w:p>
    <w:p w14:paraId="2713F750" w14:textId="515B3B08" w:rsidR="00494DBE" w:rsidRPr="00494DBE" w:rsidRDefault="00494DBE" w:rsidP="00494DBE">
      <w:pPr>
        <w:ind w:left="284"/>
        <w:jc w:val="center"/>
        <w:rPr>
          <w:b/>
          <w:bCs/>
          <w:color w:val="auto"/>
          <w:u w:val="single"/>
        </w:rPr>
      </w:pPr>
      <w:r w:rsidRPr="00494DBE">
        <w:rPr>
          <w:b/>
          <w:bCs/>
          <w:color w:val="auto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DBE" w14:paraId="2B9DC5D4" w14:textId="77777777" w:rsidTr="00494DBE">
        <w:tc>
          <w:tcPr>
            <w:tcW w:w="9350" w:type="dxa"/>
          </w:tcPr>
          <w:p w14:paraId="607B176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># Name: Hasan Tanveer Mahmood</w:t>
            </w:r>
          </w:p>
          <w:p w14:paraId="6D3D392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># Matric no: 1725413</w:t>
            </w:r>
          </w:p>
          <w:p w14:paraId="60C7A27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># CSC 3402, Sec: 2</w:t>
            </w:r>
          </w:p>
          <w:p w14:paraId="65B0290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>.data</w:t>
            </w:r>
          </w:p>
          <w:p w14:paraId="32222F0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</w:p>
          <w:p w14:paraId="64722E2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WelcomeMsg</w:t>
            </w:r>
            <w:proofErr w:type="spellEnd"/>
            <w:proofErr w:type="gramStart"/>
            <w:r w:rsidRPr="00494DBE">
              <w:rPr>
                <w:color w:val="auto"/>
              </w:rPr>
              <w:t>: .</w:t>
            </w:r>
            <w:proofErr w:type="spellStart"/>
            <w:r w:rsidRPr="00494DBE">
              <w:rPr>
                <w:color w:val="auto"/>
              </w:rPr>
              <w:t>asciiz</w:t>
            </w:r>
            <w:proofErr w:type="spellEnd"/>
            <w:proofErr w:type="gramEnd"/>
            <w:r w:rsidRPr="00494DBE">
              <w:rPr>
                <w:color w:val="auto"/>
              </w:rPr>
              <w:t xml:space="preserve"> "Welcome to Lab 1 exercise. Please Enter Your Name: "       </w:t>
            </w:r>
          </w:p>
          <w:p w14:paraId="0B62550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HelloMsg</w:t>
            </w:r>
            <w:proofErr w:type="spellEnd"/>
            <w:r w:rsidRPr="00494DBE">
              <w:rPr>
                <w:color w:val="auto"/>
              </w:rPr>
              <w:t>:</w:t>
            </w:r>
            <w:proofErr w:type="gramStart"/>
            <w:r w:rsidRPr="00494DBE">
              <w:rPr>
                <w:color w:val="auto"/>
              </w:rPr>
              <w:t xml:space="preserve">  .</w:t>
            </w:r>
            <w:proofErr w:type="spellStart"/>
            <w:r w:rsidRPr="00494DBE">
              <w:rPr>
                <w:color w:val="auto"/>
              </w:rPr>
              <w:t>asciiz</w:t>
            </w:r>
            <w:proofErr w:type="spellEnd"/>
            <w:proofErr w:type="gramEnd"/>
            <w:r w:rsidRPr="00494DBE">
              <w:rPr>
                <w:color w:val="auto"/>
              </w:rPr>
              <w:t xml:space="preserve">  "Hi, "</w:t>
            </w:r>
          </w:p>
          <w:p w14:paraId="5663ED57" w14:textId="4B61E632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>name:</w:t>
            </w:r>
            <w:proofErr w:type="gramStart"/>
            <w:r w:rsidRPr="00494DBE">
              <w:rPr>
                <w:color w:val="auto"/>
              </w:rPr>
              <w:t xml:space="preserve">  .space</w:t>
            </w:r>
            <w:proofErr w:type="gramEnd"/>
            <w:r w:rsidRPr="00494DBE">
              <w:rPr>
                <w:color w:val="auto"/>
              </w:rPr>
              <w:t xml:space="preserve"> 10</w:t>
            </w:r>
          </w:p>
          <w:p w14:paraId="5295049C" w14:textId="784598B0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 xml:space="preserve">     </w:t>
            </w:r>
            <w:r w:rsidRPr="00494DBE">
              <w:rPr>
                <w:color w:val="auto"/>
              </w:rPr>
              <w:t xml:space="preserve"> </w:t>
            </w:r>
            <w:proofErr w:type="spellStart"/>
            <w:r w:rsidRPr="00494DBE">
              <w:rPr>
                <w:color w:val="auto"/>
              </w:rPr>
              <w:t>EncryptMsg</w:t>
            </w:r>
            <w:proofErr w:type="spellEnd"/>
            <w:proofErr w:type="gramStart"/>
            <w:r w:rsidRPr="00494DBE">
              <w:rPr>
                <w:color w:val="auto"/>
              </w:rPr>
              <w:t>: .</w:t>
            </w:r>
            <w:proofErr w:type="spellStart"/>
            <w:r w:rsidRPr="00494DBE">
              <w:rPr>
                <w:color w:val="auto"/>
              </w:rPr>
              <w:t>asciiz</w:t>
            </w:r>
            <w:proofErr w:type="spellEnd"/>
            <w:proofErr w:type="gramEnd"/>
            <w:r w:rsidRPr="00494DBE">
              <w:rPr>
                <w:color w:val="auto"/>
              </w:rPr>
              <w:t xml:space="preserve"> "your encrypted user name is : "</w:t>
            </w:r>
          </w:p>
          <w:p w14:paraId="39DEC4F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3238027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>.text</w:t>
            </w:r>
          </w:p>
          <w:p w14:paraId="29C35FEE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main:</w:t>
            </w:r>
          </w:p>
          <w:p w14:paraId="4743F8F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</w:p>
          <w:p w14:paraId="15B3DF59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# Print out a message string with a welcome message.</w:t>
            </w:r>
          </w:p>
          <w:p w14:paraId="308C2037" w14:textId="072DB8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  li $v0,4</w:t>
            </w:r>
          </w:p>
          <w:p w14:paraId="0ABCB161" w14:textId="511F8099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 la $a0, </w:t>
            </w:r>
            <w:proofErr w:type="spellStart"/>
            <w:r w:rsidRPr="00494DBE">
              <w:rPr>
                <w:color w:val="auto"/>
              </w:rPr>
              <w:t>WelcomeMsg</w:t>
            </w:r>
            <w:proofErr w:type="spellEnd"/>
          </w:p>
          <w:p w14:paraId="03ED9016" w14:textId="0AC7FC96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   </w:t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4BBD5829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39EBF14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# Get an input from user to enter his/her name</w:t>
            </w:r>
          </w:p>
          <w:p w14:paraId="2B938569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la $a</w:t>
            </w:r>
            <w:proofErr w:type="gramStart"/>
            <w:r w:rsidRPr="00494DBE">
              <w:rPr>
                <w:color w:val="auto"/>
              </w:rPr>
              <w:t>0,name</w:t>
            </w:r>
            <w:proofErr w:type="gramEnd"/>
          </w:p>
          <w:p w14:paraId="5571E07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 xml:space="preserve">la $a1,10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0CBD0E79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lastRenderedPageBreak/>
              <w:t xml:space="preserve"> </w:t>
            </w:r>
            <w:r w:rsidRPr="00494DBE">
              <w:rPr>
                <w:color w:val="auto"/>
              </w:rPr>
              <w:tab/>
              <w:t>li $v0,8</w:t>
            </w:r>
          </w:p>
          <w:p w14:paraId="4BE0F83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10A05CE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la $t</w:t>
            </w:r>
            <w:proofErr w:type="gramStart"/>
            <w:r w:rsidRPr="00494DBE">
              <w:rPr>
                <w:color w:val="auto"/>
              </w:rPr>
              <w:t>0,(</w:t>
            </w:r>
            <w:proofErr w:type="gramEnd"/>
            <w:r w:rsidRPr="00494DBE">
              <w:rPr>
                <w:color w:val="auto"/>
              </w:rPr>
              <w:t>$a0) # stored name in the  register t0</w:t>
            </w:r>
          </w:p>
          <w:p w14:paraId="7318155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li $t1,0     # string length</w:t>
            </w:r>
          </w:p>
          <w:p w14:paraId="7DF71F7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</w:p>
          <w:p w14:paraId="0C7E097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 # Print out a message string with a hello message and followed by the user's name</w:t>
            </w:r>
          </w:p>
          <w:p w14:paraId="5A3EFFB6" w14:textId="64016F6D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li $v0, 4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>
              <w:rPr>
                <w:color w:val="auto"/>
              </w:rPr>
              <w:t xml:space="preserve">              </w:t>
            </w:r>
            <w:r w:rsidRPr="00494DBE">
              <w:rPr>
                <w:color w:val="auto"/>
              </w:rPr>
              <w:t xml:space="preserve"># load </w:t>
            </w:r>
            <w:r w:rsidRPr="00494DBE">
              <w:rPr>
                <w:color w:val="auto"/>
              </w:rPr>
              <w:t>immediate</w:t>
            </w:r>
            <w:r w:rsidRPr="00494DBE">
              <w:rPr>
                <w:color w:val="auto"/>
              </w:rPr>
              <w:t xml:space="preserve"> and prepare to </w:t>
            </w:r>
            <w:r w:rsidRPr="00494DBE">
              <w:rPr>
                <w:color w:val="auto"/>
              </w:rPr>
              <w:t>print.</w:t>
            </w:r>
          </w:p>
          <w:p w14:paraId="3DE4DA4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  <w:t xml:space="preserve">la $a0, </w:t>
            </w:r>
            <w:proofErr w:type="spellStart"/>
            <w:r w:rsidRPr="00494DBE">
              <w:rPr>
                <w:color w:val="auto"/>
              </w:rPr>
              <w:t>HelloMsg</w:t>
            </w:r>
            <w:proofErr w:type="spellEnd"/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 xml:space="preserve"># load address of </w:t>
            </w:r>
            <w:proofErr w:type="spellStart"/>
            <w:r w:rsidRPr="00494DBE">
              <w:rPr>
                <w:color w:val="auto"/>
              </w:rPr>
              <w:t>HelloMsg</w:t>
            </w:r>
            <w:proofErr w:type="spellEnd"/>
          </w:p>
          <w:p w14:paraId="0F95FA75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07B6243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  <w:t>li $v0, 4</w:t>
            </w:r>
          </w:p>
          <w:p w14:paraId="7198E171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  <w:t>la $a0, name</w:t>
            </w:r>
          </w:p>
          <w:p w14:paraId="110DAF7A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5511A5D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</w:p>
          <w:p w14:paraId="211551F3" w14:textId="21417B54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# Print out the encrypted </w:t>
            </w:r>
            <w:proofErr w:type="gramStart"/>
            <w:r w:rsidRPr="00494DBE">
              <w:rPr>
                <w:color w:val="auto"/>
              </w:rPr>
              <w:t>user name</w:t>
            </w:r>
            <w:proofErr w:type="gramEnd"/>
            <w:r w:rsidRPr="00494DBE">
              <w:rPr>
                <w:color w:val="auto"/>
              </w:rPr>
              <w:t xml:space="preserve"> with a short message </w:t>
            </w:r>
          </w:p>
          <w:p w14:paraId="49F5AD5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  <w:t>li $v0, 4</w:t>
            </w:r>
          </w:p>
          <w:p w14:paraId="7108E409" w14:textId="1ECA56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 la $a0, </w:t>
            </w:r>
            <w:proofErr w:type="spellStart"/>
            <w:r w:rsidRPr="00494DBE">
              <w:rPr>
                <w:color w:val="auto"/>
              </w:rPr>
              <w:t>EncryptMsg</w:t>
            </w:r>
            <w:proofErr w:type="spellEnd"/>
          </w:p>
          <w:p w14:paraId="7D2114E4" w14:textId="4754ED1F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 xml:space="preserve">      </w:t>
            </w:r>
            <w:r w:rsidRPr="00494DBE">
              <w:rPr>
                <w:color w:val="auto"/>
              </w:rPr>
              <w:t xml:space="preserve"> </w:t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792B771F" w14:textId="77777777" w:rsidR="00494DBE" w:rsidRPr="00494DBE" w:rsidRDefault="00494DBE" w:rsidP="00494DBE">
            <w:pPr>
              <w:rPr>
                <w:color w:val="auto"/>
              </w:rPr>
            </w:pPr>
          </w:p>
          <w:p w14:paraId="1385C9B0" w14:textId="7F38C68C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>
              <w:rPr>
                <w:color w:val="auto"/>
              </w:rPr>
              <w:t xml:space="preserve">       </w:t>
            </w:r>
            <w:r w:rsidRPr="00494DBE">
              <w:rPr>
                <w:color w:val="auto"/>
              </w:rPr>
              <w:t># Encryption</w:t>
            </w:r>
          </w:p>
          <w:p w14:paraId="0E972E4C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Encrypt:</w:t>
            </w:r>
          </w:p>
          <w:p w14:paraId="58D7C66A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lb</w:t>
            </w:r>
            <w:proofErr w:type="spellEnd"/>
            <w:r w:rsidRPr="00494DBE">
              <w:rPr>
                <w:color w:val="auto"/>
              </w:rPr>
              <w:t xml:space="preserve"> $t4, 0($t0</w:t>
            </w:r>
            <w:proofErr w:type="gramStart"/>
            <w:r w:rsidRPr="00494DBE">
              <w:rPr>
                <w:color w:val="auto"/>
              </w:rPr>
              <w:t xml:space="preserve">)  </w:t>
            </w:r>
            <w:r w:rsidRPr="00494DBE">
              <w:rPr>
                <w:color w:val="auto"/>
              </w:rPr>
              <w:tab/>
            </w:r>
            <w:proofErr w:type="gramEnd"/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# The first character of the name is read</w:t>
            </w:r>
          </w:p>
          <w:p w14:paraId="68E3C22C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beq</w:t>
            </w:r>
            <w:proofErr w:type="spellEnd"/>
            <w:r w:rsidRPr="00494DBE">
              <w:rPr>
                <w:color w:val="auto"/>
              </w:rPr>
              <w:t xml:space="preserve"> $t6,</w:t>
            </w:r>
            <w:proofErr w:type="gramStart"/>
            <w:r w:rsidRPr="00494DBE">
              <w:rPr>
                <w:color w:val="auto"/>
              </w:rPr>
              <w:t>10,end</w:t>
            </w:r>
            <w:proofErr w:type="gramEnd"/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 xml:space="preserve"># Terminate program on the \n </w:t>
            </w:r>
          </w:p>
          <w:p w14:paraId="049D00E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beqz</w:t>
            </w:r>
            <w:proofErr w:type="spellEnd"/>
            <w:r w:rsidRPr="00494DBE">
              <w:rPr>
                <w:color w:val="auto"/>
              </w:rPr>
              <w:t xml:space="preserve"> $t</w:t>
            </w:r>
            <w:proofErr w:type="gramStart"/>
            <w:r w:rsidRPr="00494DBE">
              <w:rPr>
                <w:color w:val="auto"/>
              </w:rPr>
              <w:t>4,end</w:t>
            </w:r>
            <w:proofErr w:type="gramEnd"/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># Terminate Program when the end of the string is reached</w:t>
            </w:r>
          </w:p>
          <w:p w14:paraId="16378AF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jal</w:t>
            </w:r>
            <w:proofErr w:type="spellEnd"/>
            <w:r w:rsidRPr="00494DBE">
              <w:rPr>
                <w:color w:val="auto"/>
              </w:rPr>
              <w:t xml:space="preserve"> </w:t>
            </w:r>
            <w:proofErr w:type="spellStart"/>
            <w:r w:rsidRPr="00494DBE">
              <w:rPr>
                <w:color w:val="auto"/>
              </w:rPr>
              <w:t>islower</w:t>
            </w:r>
            <w:proofErr w:type="spellEnd"/>
            <w:r w:rsidRPr="00494DBE">
              <w:rPr>
                <w:color w:val="auto"/>
              </w:rPr>
              <w:t xml:space="preserve"> </w:t>
            </w:r>
          </w:p>
          <w:p w14:paraId="6BDBB7D1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 w:rsidRPr="00494DBE">
              <w:rPr>
                <w:color w:val="auto"/>
              </w:rPr>
              <w:tab/>
            </w:r>
          </w:p>
          <w:p w14:paraId="6727B7B2" w14:textId="3F2E9F39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</w:t>
            </w:r>
            <w:r>
              <w:rPr>
                <w:color w:val="auto"/>
              </w:rPr>
              <w:t xml:space="preserve">       </w:t>
            </w:r>
            <w:r w:rsidRPr="00494DBE">
              <w:rPr>
                <w:color w:val="auto"/>
              </w:rPr>
              <w:t># Check if the character is lower case</w:t>
            </w:r>
          </w:p>
          <w:p w14:paraId="79BF21B8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Encrypt2:</w:t>
            </w:r>
          </w:p>
          <w:p w14:paraId="347D8BE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beq</w:t>
            </w:r>
            <w:proofErr w:type="spellEnd"/>
            <w:r w:rsidRPr="00494DBE">
              <w:rPr>
                <w:color w:val="auto"/>
              </w:rPr>
              <w:t xml:space="preserve"> $v0,</w:t>
            </w:r>
            <w:proofErr w:type="gramStart"/>
            <w:r w:rsidRPr="00494DBE">
              <w:rPr>
                <w:color w:val="auto"/>
              </w:rPr>
              <w:t>1,EncryptLower</w:t>
            </w:r>
            <w:proofErr w:type="gramEnd"/>
            <w:r w:rsidRPr="00494DBE">
              <w:rPr>
                <w:color w:val="auto"/>
              </w:rPr>
              <w:t xml:space="preserve">   </w:t>
            </w:r>
            <w:r w:rsidRPr="00494DBE">
              <w:rPr>
                <w:color w:val="auto"/>
              </w:rPr>
              <w:tab/>
            </w:r>
          </w:p>
          <w:p w14:paraId="4F6DD525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beq</w:t>
            </w:r>
            <w:proofErr w:type="spellEnd"/>
            <w:r w:rsidRPr="00494DBE">
              <w:rPr>
                <w:color w:val="auto"/>
              </w:rPr>
              <w:t xml:space="preserve"> $v0,</w:t>
            </w:r>
            <w:proofErr w:type="gramStart"/>
            <w:r w:rsidRPr="00494DBE">
              <w:rPr>
                <w:color w:val="auto"/>
              </w:rPr>
              <w:t>0,EncryptUpper</w:t>
            </w:r>
            <w:proofErr w:type="gramEnd"/>
            <w:r w:rsidRPr="00494DBE">
              <w:rPr>
                <w:color w:val="auto"/>
              </w:rPr>
              <w:t xml:space="preserve">   </w:t>
            </w:r>
            <w:r w:rsidRPr="00494DBE">
              <w:rPr>
                <w:color w:val="auto"/>
              </w:rPr>
              <w:tab/>
            </w:r>
          </w:p>
          <w:p w14:paraId="4396C24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move $a0, $</w:t>
            </w:r>
            <w:proofErr w:type="gramStart"/>
            <w:r w:rsidRPr="00494DBE">
              <w:rPr>
                <w:color w:val="auto"/>
              </w:rPr>
              <w:t>t4</w:t>
            </w:r>
            <w:proofErr w:type="gramEnd"/>
            <w:r w:rsidRPr="00494DBE">
              <w:rPr>
                <w:color w:val="auto"/>
              </w:rPr>
              <w:t xml:space="preserve">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09A930B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</w:p>
          <w:p w14:paraId="3ABD7733" w14:textId="708B26E8" w:rsidR="00494DBE" w:rsidRPr="00494DBE" w:rsidRDefault="00494DBE" w:rsidP="00494DBE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</w:t>
            </w:r>
            <w:r w:rsidRPr="00494DBE">
              <w:rPr>
                <w:color w:val="auto"/>
              </w:rPr>
              <w:t xml:space="preserve"># Function for printing Encrypted </w:t>
            </w:r>
            <w:proofErr w:type="spellStart"/>
            <w:r w:rsidRPr="00494DBE">
              <w:rPr>
                <w:color w:val="auto"/>
              </w:rPr>
              <w:t>charecter</w:t>
            </w:r>
            <w:proofErr w:type="spellEnd"/>
          </w:p>
          <w:p w14:paraId="1192C043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PrintEncryptChar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45E690EC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li $v0,11 </w:t>
            </w:r>
            <w:r w:rsidRPr="00494DBE">
              <w:rPr>
                <w:color w:val="auto"/>
              </w:rPr>
              <w:tab/>
              <w:t xml:space="preserve"># load </w:t>
            </w:r>
            <w:proofErr w:type="spellStart"/>
            <w:r w:rsidRPr="00494DBE">
              <w:rPr>
                <w:color w:val="auto"/>
              </w:rPr>
              <w:t>immidiate</w:t>
            </w:r>
            <w:proofErr w:type="spellEnd"/>
            <w:r w:rsidRPr="00494DBE">
              <w:rPr>
                <w:color w:val="auto"/>
              </w:rPr>
              <w:t xml:space="preserve"> for printing the encrypted </w:t>
            </w:r>
            <w:proofErr w:type="spellStart"/>
            <w:proofErr w:type="gramStart"/>
            <w:r w:rsidRPr="00494DBE">
              <w:rPr>
                <w:color w:val="auto"/>
              </w:rPr>
              <w:t>charecter</w:t>
            </w:r>
            <w:proofErr w:type="spellEnd"/>
            <w:proofErr w:type="gramEnd"/>
          </w:p>
          <w:p w14:paraId="39528B9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2EC31D18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add $t</w:t>
            </w:r>
            <w:proofErr w:type="gramStart"/>
            <w:r w:rsidRPr="00494DBE">
              <w:rPr>
                <w:color w:val="auto"/>
              </w:rPr>
              <w:t>0,$</w:t>
            </w:r>
            <w:proofErr w:type="gramEnd"/>
            <w:r w:rsidRPr="00494DBE">
              <w:rPr>
                <w:color w:val="auto"/>
              </w:rPr>
              <w:t xml:space="preserve">t0,1 </w:t>
            </w:r>
            <w:r w:rsidRPr="00494DBE">
              <w:rPr>
                <w:color w:val="auto"/>
              </w:rPr>
              <w:tab/>
              <w:t xml:space="preserve"># Point to the next </w:t>
            </w:r>
            <w:proofErr w:type="spellStart"/>
            <w:r w:rsidRPr="00494DBE">
              <w:rPr>
                <w:color w:val="auto"/>
              </w:rPr>
              <w:t>charecter</w:t>
            </w:r>
            <w:proofErr w:type="spellEnd"/>
          </w:p>
          <w:p w14:paraId="0E3FDC6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add $t</w:t>
            </w:r>
            <w:proofErr w:type="gramStart"/>
            <w:r w:rsidRPr="00494DBE">
              <w:rPr>
                <w:color w:val="auto"/>
              </w:rPr>
              <w:t>1,$</w:t>
            </w:r>
            <w:proofErr w:type="gramEnd"/>
            <w:r w:rsidRPr="00494DBE">
              <w:rPr>
                <w:color w:val="auto"/>
              </w:rPr>
              <w:t xml:space="preserve">t1,1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42F6A46C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j Encrypt</w:t>
            </w:r>
          </w:p>
          <w:p w14:paraId="0B0E90A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48CF890B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5CC93DF1" w14:textId="3366BA9F" w:rsidR="00494DBE" w:rsidRPr="00494DBE" w:rsidRDefault="00494DBE" w:rsidP="00494DBE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</w:t>
            </w:r>
            <w:r w:rsidRPr="00494DBE">
              <w:rPr>
                <w:color w:val="auto"/>
              </w:rPr>
              <w:t># End the code</w:t>
            </w:r>
          </w:p>
          <w:p w14:paraId="2F5A235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>end:</w:t>
            </w:r>
          </w:p>
          <w:p w14:paraId="300988F5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 xml:space="preserve"> li $v0,10</w:t>
            </w:r>
          </w:p>
          <w:p w14:paraId="78D7F11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 </w:t>
            </w:r>
            <w:proofErr w:type="spellStart"/>
            <w:r w:rsidRPr="00494DBE">
              <w:rPr>
                <w:color w:val="auto"/>
              </w:rPr>
              <w:t>syscall</w:t>
            </w:r>
            <w:proofErr w:type="spellEnd"/>
          </w:p>
          <w:p w14:paraId="0F4A357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2CF1CBCE" w14:textId="0FA93E45" w:rsidR="00494DBE" w:rsidRPr="00494DBE" w:rsidRDefault="00494DBE" w:rsidP="00494DBE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</w:t>
            </w:r>
            <w:r w:rsidRPr="00494DBE">
              <w:rPr>
                <w:color w:val="auto"/>
              </w:rPr>
              <w:t xml:space="preserve"># </w:t>
            </w:r>
            <w:proofErr w:type="spellStart"/>
            <w:r w:rsidRPr="00494DBE">
              <w:rPr>
                <w:color w:val="auto"/>
              </w:rPr>
              <w:t>Funtion</w:t>
            </w:r>
            <w:proofErr w:type="spellEnd"/>
            <w:r w:rsidRPr="00494DBE">
              <w:rPr>
                <w:color w:val="auto"/>
              </w:rPr>
              <w:t xml:space="preserve"> for encrypting the name's </w:t>
            </w:r>
            <w:proofErr w:type="spellStart"/>
            <w:r w:rsidRPr="00494DBE">
              <w:rPr>
                <w:color w:val="auto"/>
              </w:rPr>
              <w:t>charecter</w:t>
            </w:r>
            <w:proofErr w:type="spellEnd"/>
            <w:r w:rsidRPr="00494DBE">
              <w:rPr>
                <w:color w:val="auto"/>
              </w:rPr>
              <w:t>.</w:t>
            </w:r>
          </w:p>
          <w:p w14:paraId="532472CE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islower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385521E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bgt</w:t>
            </w:r>
            <w:proofErr w:type="spellEnd"/>
            <w:r w:rsidRPr="00494DBE">
              <w:rPr>
                <w:color w:val="auto"/>
              </w:rPr>
              <w:t xml:space="preserve"> $t</w:t>
            </w:r>
            <w:proofErr w:type="gramStart"/>
            <w:r w:rsidRPr="00494DBE">
              <w:rPr>
                <w:color w:val="auto"/>
              </w:rPr>
              <w:t>4,122,NotlowerOrupper</w:t>
            </w:r>
            <w:proofErr w:type="gramEnd"/>
            <w:r w:rsidRPr="00494DBE">
              <w:rPr>
                <w:color w:val="auto"/>
              </w:rPr>
              <w:tab/>
              <w:t xml:space="preserve"> </w:t>
            </w:r>
            <w:r w:rsidRPr="00494DBE">
              <w:rPr>
                <w:color w:val="auto"/>
              </w:rPr>
              <w:tab/>
            </w:r>
          </w:p>
          <w:p w14:paraId="350359D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lastRenderedPageBreak/>
              <w:tab/>
            </w:r>
            <w:proofErr w:type="spellStart"/>
            <w:r w:rsidRPr="00494DBE">
              <w:rPr>
                <w:color w:val="auto"/>
              </w:rPr>
              <w:t>blt</w:t>
            </w:r>
            <w:proofErr w:type="spellEnd"/>
            <w:r w:rsidRPr="00494DBE">
              <w:rPr>
                <w:color w:val="auto"/>
              </w:rPr>
              <w:t xml:space="preserve"> $t4,</w:t>
            </w:r>
            <w:proofErr w:type="gramStart"/>
            <w:r w:rsidRPr="00494DBE">
              <w:rPr>
                <w:color w:val="auto"/>
              </w:rPr>
              <w:t>97,CheckCase</w:t>
            </w:r>
            <w:proofErr w:type="gramEnd"/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5C995CCC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li $v0,1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0289EEF5" w14:textId="602B040C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jr</w:t>
            </w:r>
            <w:proofErr w:type="spellEnd"/>
            <w:r w:rsidRPr="00494DBE">
              <w:rPr>
                <w:color w:val="auto"/>
              </w:rPr>
              <w:t xml:space="preserve"> $ra    </w:t>
            </w:r>
            <w:proofErr w:type="gramStart"/>
            <w:r w:rsidRPr="00494DBE">
              <w:rPr>
                <w:color w:val="auto"/>
              </w:rPr>
              <w:tab/>
              <w:t xml:space="preserve">  </w:t>
            </w:r>
            <w:r w:rsidRPr="00494DBE">
              <w:rPr>
                <w:color w:val="auto"/>
              </w:rPr>
              <w:tab/>
            </w:r>
            <w:proofErr w:type="gramEnd"/>
            <w:r>
              <w:rPr>
                <w:color w:val="auto"/>
              </w:rPr>
              <w:t xml:space="preserve">               </w:t>
            </w:r>
            <w:r w:rsidRPr="00494DBE">
              <w:rPr>
                <w:color w:val="auto"/>
              </w:rPr>
              <w:t># return back to the return address</w:t>
            </w:r>
          </w:p>
          <w:p w14:paraId="00A0CF4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NotlowerOrupper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343B7E1B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li $v0,2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 xml:space="preserve"># store value 2 in register VO if the character is not lower or </w:t>
            </w:r>
            <w:proofErr w:type="gramStart"/>
            <w:r w:rsidRPr="00494DBE">
              <w:rPr>
                <w:color w:val="auto"/>
              </w:rPr>
              <w:t>upper</w:t>
            </w:r>
            <w:proofErr w:type="gramEnd"/>
          </w:p>
          <w:p w14:paraId="6961909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j Encrypt</w:t>
            </w:r>
            <w:proofErr w:type="gramStart"/>
            <w:r w:rsidRPr="00494DBE">
              <w:rPr>
                <w:color w:val="auto"/>
              </w:rPr>
              <w:t xml:space="preserve">2  </w:t>
            </w:r>
            <w:r w:rsidRPr="00494DBE">
              <w:rPr>
                <w:color w:val="auto"/>
              </w:rPr>
              <w:tab/>
            </w:r>
            <w:proofErr w:type="gramEnd"/>
            <w:r w:rsidRPr="00494DBE">
              <w:rPr>
                <w:color w:val="auto"/>
              </w:rPr>
              <w:tab/>
              <w:t># move back</w:t>
            </w:r>
          </w:p>
          <w:p w14:paraId="5EF4E62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</w:p>
          <w:p w14:paraId="742E60E6" w14:textId="708717F4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   </w:t>
            </w:r>
            <w:r w:rsidRPr="00494DBE">
              <w:rPr>
                <w:color w:val="auto"/>
              </w:rPr>
              <w:t xml:space="preserve"># Here program will check if the case of </w:t>
            </w:r>
            <w:proofErr w:type="spellStart"/>
            <w:r w:rsidRPr="00494DBE">
              <w:rPr>
                <w:color w:val="auto"/>
              </w:rPr>
              <w:t>charecter</w:t>
            </w:r>
            <w:proofErr w:type="spellEnd"/>
            <w:r w:rsidRPr="00494DBE">
              <w:rPr>
                <w:color w:val="auto"/>
              </w:rPr>
              <w:t xml:space="preserve"> is upper or any other</w:t>
            </w:r>
          </w:p>
          <w:p w14:paraId="324845A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CheckCase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19A3DE86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blt</w:t>
            </w:r>
            <w:proofErr w:type="spellEnd"/>
            <w:r w:rsidRPr="00494DBE">
              <w:rPr>
                <w:color w:val="auto"/>
              </w:rPr>
              <w:t xml:space="preserve"> $t4,</w:t>
            </w:r>
            <w:proofErr w:type="gramStart"/>
            <w:r w:rsidRPr="00494DBE">
              <w:rPr>
                <w:color w:val="auto"/>
              </w:rPr>
              <w:t>65,NotlowerOrupper</w:t>
            </w:r>
            <w:proofErr w:type="gramEnd"/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># if the character is not upper or lower</w:t>
            </w:r>
          </w:p>
          <w:p w14:paraId="3E9C7486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bgt</w:t>
            </w:r>
            <w:proofErr w:type="spellEnd"/>
            <w:r w:rsidRPr="00494DBE">
              <w:rPr>
                <w:color w:val="auto"/>
              </w:rPr>
              <w:t xml:space="preserve"> $t4,</w:t>
            </w:r>
            <w:proofErr w:type="gramStart"/>
            <w:r w:rsidRPr="00494DBE">
              <w:rPr>
                <w:color w:val="auto"/>
              </w:rPr>
              <w:t>91,NotlowerOrupper</w:t>
            </w:r>
            <w:proofErr w:type="gramEnd"/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># if character is not upper or lower</w:t>
            </w:r>
          </w:p>
          <w:p w14:paraId="132F1B3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li $v0,0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  <w:t xml:space="preserve"># store value 0 in register V0 if the character is upper </w:t>
            </w:r>
            <w:proofErr w:type="gramStart"/>
            <w:r w:rsidRPr="00494DBE">
              <w:rPr>
                <w:color w:val="auto"/>
              </w:rPr>
              <w:t>case</w:t>
            </w:r>
            <w:proofErr w:type="gramEnd"/>
          </w:p>
          <w:p w14:paraId="1133BAF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j Encrypt2</w:t>
            </w:r>
          </w:p>
          <w:p w14:paraId="0899439F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</w:p>
          <w:p w14:paraId="7AC3D7B7" w14:textId="7902C31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  </w:t>
            </w:r>
            <w:r w:rsidRPr="00494DBE">
              <w:rPr>
                <w:color w:val="auto"/>
              </w:rPr>
              <w:t xml:space="preserve"># Manipulate the user's name lowercases to output an encrypted </w:t>
            </w:r>
            <w:proofErr w:type="gramStart"/>
            <w:r w:rsidRPr="00494DBE">
              <w:rPr>
                <w:color w:val="auto"/>
              </w:rPr>
              <w:t>user name</w:t>
            </w:r>
            <w:proofErr w:type="gramEnd"/>
            <w:r w:rsidRPr="00494DBE">
              <w:rPr>
                <w:color w:val="auto"/>
              </w:rPr>
              <w:t xml:space="preserve"> with a 7 place displacement</w:t>
            </w:r>
          </w:p>
          <w:p w14:paraId="46378715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EncryptLower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5B46175B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  <w:t xml:space="preserve">li $t5,26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2AFAD906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sub $t</w:t>
            </w:r>
            <w:proofErr w:type="gramStart"/>
            <w:r w:rsidRPr="00494DBE">
              <w:rPr>
                <w:color w:val="auto"/>
              </w:rPr>
              <w:t>4,$</w:t>
            </w:r>
            <w:proofErr w:type="gramEnd"/>
            <w:r w:rsidRPr="00494DBE">
              <w:rPr>
                <w:color w:val="auto"/>
              </w:rPr>
              <w:t>t4,97</w:t>
            </w:r>
          </w:p>
          <w:p w14:paraId="74648249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add $t4, $t4, </w:t>
            </w:r>
            <w:proofErr w:type="gramStart"/>
            <w:r w:rsidRPr="00494DBE">
              <w:rPr>
                <w:color w:val="auto"/>
              </w:rPr>
              <w:t>7</w:t>
            </w:r>
            <w:proofErr w:type="gramEnd"/>
          </w:p>
          <w:p w14:paraId="4EE712D2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div $t</w:t>
            </w:r>
            <w:proofErr w:type="gramStart"/>
            <w:r w:rsidRPr="00494DBE">
              <w:rPr>
                <w:color w:val="auto"/>
              </w:rPr>
              <w:t>4,$</w:t>
            </w:r>
            <w:proofErr w:type="gramEnd"/>
            <w:r w:rsidRPr="00494DBE">
              <w:rPr>
                <w:color w:val="auto"/>
              </w:rPr>
              <w:t>t5</w:t>
            </w:r>
          </w:p>
          <w:p w14:paraId="11C9D623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mfhi</w:t>
            </w:r>
            <w:proofErr w:type="spellEnd"/>
            <w:r w:rsidRPr="00494DBE">
              <w:rPr>
                <w:color w:val="auto"/>
              </w:rPr>
              <w:t xml:space="preserve"> $a0</w:t>
            </w:r>
          </w:p>
          <w:p w14:paraId="0728BA03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addi</w:t>
            </w:r>
            <w:proofErr w:type="spellEnd"/>
            <w:r w:rsidRPr="00494DBE">
              <w:rPr>
                <w:color w:val="auto"/>
              </w:rPr>
              <w:t xml:space="preserve"> $a</w:t>
            </w:r>
            <w:proofErr w:type="gramStart"/>
            <w:r w:rsidRPr="00494DBE">
              <w:rPr>
                <w:color w:val="auto"/>
              </w:rPr>
              <w:t>0,$</w:t>
            </w:r>
            <w:proofErr w:type="gramEnd"/>
            <w:r w:rsidRPr="00494DBE">
              <w:rPr>
                <w:color w:val="auto"/>
              </w:rPr>
              <w:t>a0,97</w:t>
            </w:r>
          </w:p>
          <w:p w14:paraId="4074A888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  <w:p w14:paraId="56724006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j </w:t>
            </w:r>
            <w:proofErr w:type="spellStart"/>
            <w:r w:rsidRPr="00494DBE">
              <w:rPr>
                <w:color w:val="auto"/>
              </w:rPr>
              <w:t>PrintEncryptChar</w:t>
            </w:r>
            <w:proofErr w:type="spellEnd"/>
          </w:p>
          <w:p w14:paraId="780EFF1E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 </w:t>
            </w:r>
          </w:p>
          <w:p w14:paraId="725E130A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       # Manipulate the user's name uppercases to output an encrypted </w:t>
            </w:r>
            <w:proofErr w:type="gramStart"/>
            <w:r w:rsidRPr="00494DBE">
              <w:rPr>
                <w:color w:val="auto"/>
              </w:rPr>
              <w:t>user name</w:t>
            </w:r>
            <w:proofErr w:type="gramEnd"/>
            <w:r w:rsidRPr="00494DBE">
              <w:rPr>
                <w:color w:val="auto"/>
              </w:rPr>
              <w:t xml:space="preserve"> with a 7 place displacement</w:t>
            </w:r>
          </w:p>
          <w:p w14:paraId="1E0D4B4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EncryptUpper</w:t>
            </w:r>
            <w:proofErr w:type="spellEnd"/>
            <w:r w:rsidRPr="00494DBE">
              <w:rPr>
                <w:color w:val="auto"/>
              </w:rPr>
              <w:t>:</w:t>
            </w:r>
          </w:p>
          <w:p w14:paraId="7F0D211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li $t5,26   </w:t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  <w:r w:rsidRPr="00494DBE">
              <w:rPr>
                <w:color w:val="auto"/>
              </w:rPr>
              <w:tab/>
            </w:r>
          </w:p>
          <w:p w14:paraId="35BAF101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sub $t</w:t>
            </w:r>
            <w:proofErr w:type="gramStart"/>
            <w:r w:rsidRPr="00494DBE">
              <w:rPr>
                <w:color w:val="auto"/>
              </w:rPr>
              <w:t>4,$</w:t>
            </w:r>
            <w:proofErr w:type="gramEnd"/>
            <w:r w:rsidRPr="00494DBE">
              <w:rPr>
                <w:color w:val="auto"/>
              </w:rPr>
              <w:t>t4,65</w:t>
            </w:r>
          </w:p>
          <w:p w14:paraId="5FBC8D33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add $t4, $t4, </w:t>
            </w:r>
            <w:proofErr w:type="gramStart"/>
            <w:r w:rsidRPr="00494DBE">
              <w:rPr>
                <w:color w:val="auto"/>
              </w:rPr>
              <w:t>7</w:t>
            </w:r>
            <w:proofErr w:type="gramEnd"/>
          </w:p>
          <w:p w14:paraId="5F81D590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>div $t</w:t>
            </w:r>
            <w:proofErr w:type="gramStart"/>
            <w:r w:rsidRPr="00494DBE">
              <w:rPr>
                <w:color w:val="auto"/>
              </w:rPr>
              <w:t>4,$</w:t>
            </w:r>
            <w:proofErr w:type="gramEnd"/>
            <w:r w:rsidRPr="00494DBE">
              <w:rPr>
                <w:color w:val="auto"/>
              </w:rPr>
              <w:t>t5</w:t>
            </w:r>
          </w:p>
          <w:p w14:paraId="12EACEB4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mfhi</w:t>
            </w:r>
            <w:proofErr w:type="spellEnd"/>
            <w:r w:rsidRPr="00494DBE">
              <w:rPr>
                <w:color w:val="auto"/>
              </w:rPr>
              <w:t xml:space="preserve"> $a0</w:t>
            </w:r>
          </w:p>
          <w:p w14:paraId="55089D9D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</w:r>
            <w:proofErr w:type="spellStart"/>
            <w:r w:rsidRPr="00494DBE">
              <w:rPr>
                <w:color w:val="auto"/>
              </w:rPr>
              <w:t>addi</w:t>
            </w:r>
            <w:proofErr w:type="spellEnd"/>
            <w:r w:rsidRPr="00494DBE">
              <w:rPr>
                <w:color w:val="auto"/>
              </w:rPr>
              <w:t xml:space="preserve"> $a</w:t>
            </w:r>
            <w:proofErr w:type="gramStart"/>
            <w:r w:rsidRPr="00494DBE">
              <w:rPr>
                <w:color w:val="auto"/>
              </w:rPr>
              <w:t>0,$</w:t>
            </w:r>
            <w:proofErr w:type="gramEnd"/>
            <w:r w:rsidRPr="00494DBE">
              <w:rPr>
                <w:color w:val="auto"/>
              </w:rPr>
              <w:t>a0,65</w:t>
            </w:r>
          </w:p>
          <w:p w14:paraId="46938227" w14:textId="77777777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  <w:r w:rsidRPr="00494DBE">
              <w:rPr>
                <w:color w:val="auto"/>
              </w:rPr>
              <w:tab/>
              <w:t xml:space="preserve">j </w:t>
            </w:r>
            <w:proofErr w:type="spellStart"/>
            <w:r w:rsidRPr="00494DBE">
              <w:rPr>
                <w:color w:val="auto"/>
              </w:rPr>
              <w:t>PrintEncryptChar</w:t>
            </w:r>
            <w:proofErr w:type="spellEnd"/>
          </w:p>
          <w:p w14:paraId="2EBD34C2" w14:textId="604477D0" w:rsidR="00494DBE" w:rsidRPr="00494DBE" w:rsidRDefault="00494DBE" w:rsidP="00494DBE">
            <w:pPr>
              <w:rPr>
                <w:color w:val="auto"/>
              </w:rPr>
            </w:pPr>
            <w:r w:rsidRPr="00494DBE">
              <w:rPr>
                <w:color w:val="auto"/>
              </w:rPr>
              <w:t xml:space="preserve"> </w:t>
            </w:r>
          </w:p>
        </w:tc>
      </w:tr>
    </w:tbl>
    <w:p w14:paraId="2E10B793" w14:textId="77777777" w:rsidR="001F3612" w:rsidRDefault="001F3612" w:rsidP="001F3612">
      <w:pPr>
        <w:rPr>
          <w:b/>
          <w:bCs/>
          <w:color w:val="auto"/>
        </w:rPr>
      </w:pPr>
    </w:p>
    <w:p w14:paraId="6CD3318E" w14:textId="525F4D8E" w:rsidR="00494DBE" w:rsidRPr="001F3612" w:rsidRDefault="00494DBE" w:rsidP="001F3612">
      <w:pPr>
        <w:jc w:val="center"/>
        <w:rPr>
          <w:b/>
          <w:bCs/>
          <w:color w:val="auto"/>
          <w:u w:val="single"/>
        </w:rPr>
      </w:pPr>
      <w:r w:rsidRPr="001F3612">
        <w:rPr>
          <w:b/>
          <w:bCs/>
          <w:noProof/>
          <w:color w:val="auto"/>
          <w:u w:val="single"/>
        </w:rPr>
        <w:drawing>
          <wp:anchor distT="0" distB="0" distL="114300" distR="114300" simplePos="0" relativeHeight="251879424" behindDoc="0" locked="0" layoutInCell="1" allowOverlap="1" wp14:anchorId="0D932181" wp14:editId="37E859B3">
            <wp:simplePos x="0" y="0"/>
            <wp:positionH relativeFrom="column">
              <wp:posOffset>1104900</wp:posOffset>
            </wp:positionH>
            <wp:positionV relativeFrom="paragraph">
              <wp:posOffset>318135</wp:posOffset>
            </wp:positionV>
            <wp:extent cx="4000500" cy="1133475"/>
            <wp:effectExtent l="19050" t="19050" r="19050" b="2857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F3612">
        <w:rPr>
          <w:b/>
          <w:bCs/>
          <w:color w:val="auto"/>
          <w:u w:val="single"/>
        </w:rPr>
        <w:t>Screen Capture of the Out Put:</w:t>
      </w:r>
    </w:p>
    <w:p w14:paraId="6E51D721" w14:textId="04BD51DB" w:rsidR="00494DBE" w:rsidRPr="00494DBE" w:rsidRDefault="00494DBE" w:rsidP="00494DBE">
      <w:pPr>
        <w:jc w:val="center"/>
        <w:rPr>
          <w:b/>
          <w:bCs/>
          <w:color w:val="auto"/>
        </w:rPr>
      </w:pPr>
    </w:p>
    <w:sectPr w:rsidR="00494DBE" w:rsidRPr="00494DBE" w:rsidSect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6814" w14:textId="77777777" w:rsidR="00CC14F6" w:rsidRDefault="00CC14F6" w:rsidP="00E71C68">
      <w:pPr>
        <w:spacing w:after="0" w:line="240" w:lineRule="auto"/>
      </w:pPr>
      <w:r>
        <w:separator/>
      </w:r>
    </w:p>
  </w:endnote>
  <w:endnote w:type="continuationSeparator" w:id="0">
    <w:p w14:paraId="2213172D" w14:textId="77777777" w:rsidR="00CC14F6" w:rsidRDefault="00CC14F6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1D5D9" w14:textId="77777777" w:rsidR="00CC14F6" w:rsidRDefault="00CC14F6" w:rsidP="00E71C68">
      <w:pPr>
        <w:spacing w:after="0" w:line="240" w:lineRule="auto"/>
      </w:pPr>
      <w:r>
        <w:separator/>
      </w:r>
    </w:p>
  </w:footnote>
  <w:footnote w:type="continuationSeparator" w:id="0">
    <w:p w14:paraId="793D1C51" w14:textId="77777777" w:rsidR="00CC14F6" w:rsidRDefault="00CC14F6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C"/>
    <w:rsid w:val="00006FB5"/>
    <w:rsid w:val="00011FF1"/>
    <w:rsid w:val="0002200E"/>
    <w:rsid w:val="00032DDC"/>
    <w:rsid w:val="0003441C"/>
    <w:rsid w:val="0006261B"/>
    <w:rsid w:val="000811F4"/>
    <w:rsid w:val="00082E2C"/>
    <w:rsid w:val="000B12EB"/>
    <w:rsid w:val="000B4B04"/>
    <w:rsid w:val="000B56BF"/>
    <w:rsid w:val="000C00F0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074BB"/>
    <w:rsid w:val="00111540"/>
    <w:rsid w:val="00113DD0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3612"/>
    <w:rsid w:val="001F45AD"/>
    <w:rsid w:val="002028F6"/>
    <w:rsid w:val="0020453B"/>
    <w:rsid w:val="00204A58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94DB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6860"/>
    <w:rsid w:val="007D735D"/>
    <w:rsid w:val="007D78D5"/>
    <w:rsid w:val="007E0CC0"/>
    <w:rsid w:val="007E0F2C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67491"/>
    <w:rsid w:val="00971997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0A94"/>
    <w:rsid w:val="00A764AC"/>
    <w:rsid w:val="00A76530"/>
    <w:rsid w:val="00A83921"/>
    <w:rsid w:val="00A83959"/>
    <w:rsid w:val="00A90C75"/>
    <w:rsid w:val="00A91F94"/>
    <w:rsid w:val="00A96584"/>
    <w:rsid w:val="00AA797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CC14F6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C7F2E"/>
    <w:rsid w:val="00ED4F64"/>
    <w:rsid w:val="00ED6088"/>
    <w:rsid w:val="00ED7502"/>
    <w:rsid w:val="00F03761"/>
    <w:rsid w:val="00F252A7"/>
    <w:rsid w:val="00F47899"/>
    <w:rsid w:val="00F540FA"/>
    <w:rsid w:val="00F67C8D"/>
    <w:rsid w:val="00F7167D"/>
    <w:rsid w:val="00F77647"/>
    <w:rsid w:val="00F81C5E"/>
    <w:rsid w:val="00F934B6"/>
    <w:rsid w:val="00F95754"/>
    <w:rsid w:val="00FB0797"/>
    <w:rsid w:val="00FB5254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F3883B9"/>
  <w15:docId w15:val="{BCD0E602-1D5C-43F0-AB36-A818DA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4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Tanveer</dc:creator>
  <cp:keywords/>
  <dc:description/>
  <cp:lastModifiedBy>Tanveer Mahmood</cp:lastModifiedBy>
  <cp:revision>4</cp:revision>
  <cp:lastPrinted>2021-03-24T16:20:00Z</cp:lastPrinted>
  <dcterms:created xsi:type="dcterms:W3CDTF">2021-03-24T16:19:00Z</dcterms:created>
  <dcterms:modified xsi:type="dcterms:W3CDTF">2021-03-24T16:21:00Z</dcterms:modified>
</cp:coreProperties>
</file>