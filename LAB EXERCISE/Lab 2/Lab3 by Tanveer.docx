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14:paraId="0930D16F" w14:textId="77777777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bookmarkStart w:id="0" w:name="_Hlk70468347"/>
          <w:p w14:paraId="6F00B51B" w14:textId="0A5244BE" w:rsidR="00AF5119" w:rsidRPr="00127C5F" w:rsidRDefault="00967491" w:rsidP="00BD73DD">
            <w:pPr>
              <w:rPr>
                <w:color w:val="D0300F" w:themeColor="accent6" w:themeShade="BF"/>
              </w:rPr>
            </w:pPr>
            <w:r w:rsidRPr="007E0F2C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4A217CA1" wp14:editId="65033B85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8150357</wp:posOffset>
                      </wp:positionV>
                      <wp:extent cx="2778760" cy="985520"/>
                      <wp:effectExtent l="0" t="0" r="0" b="5080"/>
                      <wp:wrapSquare wrapText="bothSides"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8760" cy="985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47849F" w14:textId="2FB76A61" w:rsidR="00967491" w:rsidRPr="00967491" w:rsidRDefault="007E0F2C" w:rsidP="00967491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  <w:t>Submitted by:</w:t>
                                  </w:r>
                                </w:p>
                                <w:p w14:paraId="71B1DB0E" w14:textId="6AE5AEA9" w:rsidR="007E0F2C" w:rsidRPr="00967491" w:rsidRDefault="007E0F2C" w:rsidP="00967491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Name: Hasan Tanveer Mahmood</w:t>
                                  </w:r>
                                </w:p>
                                <w:p w14:paraId="6421C748" w14:textId="6E1D1918" w:rsidR="007E0F2C" w:rsidRPr="00967491" w:rsidRDefault="007E0F2C" w:rsidP="00967491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Matric no: 1725413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217C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3.7pt;margin-top:641.75pt;width:218.8pt;height:77.6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" filled="f" stroked="f">
                      <v:textbox>
                        <w:txbxContent>
                          <w:p w14:paraId="0147849F" w14:textId="2FB76A61" w:rsidR="00967491" w:rsidRPr="00967491" w:rsidRDefault="007E0F2C" w:rsidP="00967491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14:paraId="71B1DB0E" w14:textId="6AE5AEA9" w:rsidR="007E0F2C" w:rsidRPr="00967491" w:rsidRDefault="007E0F2C" w:rsidP="009674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Name: Hasan Tanveer Mahmood</w:t>
                            </w:r>
                          </w:p>
                          <w:p w14:paraId="6421C748" w14:textId="6E1D1918" w:rsidR="007E0F2C" w:rsidRPr="00967491" w:rsidRDefault="007E0F2C" w:rsidP="009674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Matric no: 1725413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 w:rsidRP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03E001D5" wp14:editId="2817E3CB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4352290</wp:posOffset>
                      </wp:positionV>
                      <wp:extent cx="3523615" cy="1404620"/>
                      <wp:effectExtent l="0" t="0" r="0" b="0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36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EEA41" w14:textId="5BB79427" w:rsidR="00F67C8D" w:rsidRPr="007E0F2C" w:rsidRDefault="00F67C8D" w:rsidP="0020453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COMPUTER ARCHITECTURE</w:t>
                                  </w:r>
                                  <w:r w:rsidR="0020453B"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&amp;</w:t>
                                  </w:r>
                                  <w:r w:rsidR="0020453B"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ASSEMBLY LANGUAGE</w:t>
                                  </w:r>
                                </w:p>
                                <w:p w14:paraId="607E90E8" w14:textId="23123673" w:rsidR="00F67C8D" w:rsidRPr="0020453B" w:rsidRDefault="00F67C8D" w:rsidP="0020453B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Course: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CSC-3402,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Sec: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02</w:t>
                                  </w:r>
                                </w:p>
                                <w:p w14:paraId="0CBFAD07" w14:textId="55ED5FAD" w:rsidR="00F67C8D" w:rsidRPr="0020453B" w:rsidRDefault="00F67C8D" w:rsidP="0020453B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C00000"/>
                                      <w:sz w:val="36"/>
                                      <w:szCs w:val="36"/>
                                    </w:rPr>
                                    <w:t xml:space="preserve">Lecturer: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Dr. HAFIZAH BINTI MANSOR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E001D5" id="_x0000_s1027" type="#_x0000_t202" style="position:absolute;margin-left:131.9pt;margin-top:342.7pt;width:277.45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" filled="f" stroked="f">
                      <v:textbox style="mso-fit-shape-to-text:t">
                        <w:txbxContent>
                          <w:p w14:paraId="499EEA41" w14:textId="5BB79427" w:rsidR="00F67C8D" w:rsidRPr="007E0F2C" w:rsidRDefault="00F67C8D" w:rsidP="0020453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COMPUTER ARCHITECTURE</w:t>
                            </w:r>
                            <w:r w:rsidR="0020453B"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&amp;</w:t>
                            </w:r>
                            <w:r w:rsidR="0020453B"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ASSEMBLY LANGUAGE</w:t>
                            </w:r>
                          </w:p>
                          <w:p w14:paraId="607E90E8" w14:textId="23123673" w:rsidR="00F67C8D" w:rsidRPr="0020453B" w:rsidRDefault="00F67C8D" w:rsidP="0020453B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Course: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CSC-3402, </w:t>
                            </w:r>
                            <w:r w:rsidRPr="007E0F2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Sec: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02</w:t>
                            </w:r>
                          </w:p>
                          <w:p w14:paraId="0CBFAD07" w14:textId="55ED5FAD" w:rsidR="00F67C8D" w:rsidRPr="0020453B" w:rsidRDefault="00F67C8D" w:rsidP="0020453B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Lecturer: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Dr. HAFIZAH BINTI MANSOR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EE50142" wp14:editId="74F69200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3515995</wp:posOffset>
                      </wp:positionV>
                      <wp:extent cx="3524250" cy="3867150"/>
                      <wp:effectExtent l="19050" t="19050" r="19050" b="19050"/>
                      <wp:wrapNone/>
                      <wp:docPr id="171" name="Rectangle: Diagonal Corners Snipped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38671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0794"/>
                                </a:avLst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5AB6E" w14:textId="679EB118" w:rsidR="00AF5119" w:rsidRPr="00AF5119" w:rsidRDefault="00F67C8D" w:rsidP="00032DDC">
                                  <w:pPr>
                                    <w:pStyle w:val="Heading2"/>
                                    <w:jc w:val="left"/>
                                    <w:rPr>
                                      <w:szCs w:val="44"/>
                                    </w:rPr>
                                  </w:pPr>
                                  <w:r>
                                    <w:rPr>
                                      <w:noProof/>
                                      <w:szCs w:val="44"/>
                                    </w:rPr>
                                    <w:drawing>
                                      <wp:inline distT="0" distB="0" distL="0" distR="0" wp14:anchorId="4DFCCDDE" wp14:editId="479F1901">
                                        <wp:extent cx="2936097" cy="2945081"/>
                                        <wp:effectExtent l="0" t="0" r="0" b="8255"/>
                                        <wp:docPr id="42" name="Picture 42" descr="A picture containing tex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Picture 22" descr="A picture containing tex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alphaModFix amt="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58003" cy="29670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50142" id="Rectangle: Diagonal Corners Snipped 171" o:spid="_x0000_s1028" style="position:absolute;margin-left:131.9pt;margin-top:276.85pt;width:277.5pt;height:304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0,386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" adj="-11796480,,5400" path="m,l3143842,r380408,380408l3524250,3867150r,l380408,3867150,,3486742,,xe" fillcolor="white [3201]" strokecolor="black [3200]" strokeweight="2.25pt">
                      <v:stroke joinstyle="miter"/>
                      <v:formulas/>
                      <v:path arrowok="t" o:connecttype="custom" o:connectlocs="0,0;3143842,0;3524250,380408;3524250,3867150;3524250,3867150;380408,3867150;0,3486742;0,0" o:connectangles="0,0,0,0,0,0,0,0" textboxrect="0,0,3524250,3867150"/>
                      <v:textbox>
                        <w:txbxContent>
                          <w:p w14:paraId="2295AB6E" w14:textId="679EB118" w:rsidR="00AF5119" w:rsidRPr="00AF5119" w:rsidRDefault="00F67C8D" w:rsidP="00032DDC">
                            <w:pPr>
                              <w:pStyle w:val="Heading2"/>
                              <w:jc w:val="left"/>
                              <w:rPr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szCs w:val="44"/>
                              </w:rPr>
                              <w:drawing>
                                <wp:inline distT="0" distB="0" distL="0" distR="0" wp14:anchorId="4DFCCDDE" wp14:editId="479F1901">
                                  <wp:extent cx="2936097" cy="2945081"/>
                                  <wp:effectExtent l="0" t="0" r="0" b="8255"/>
                                  <wp:docPr id="42" name="Picture 4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alphaModFix amt="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8003" cy="2967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7C8D" w:rsidRPr="00AA7974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66AFE6A2" wp14:editId="67733550">
                      <wp:simplePos x="0" y="0"/>
                      <wp:positionH relativeFrom="column">
                        <wp:posOffset>2727655</wp:posOffset>
                      </wp:positionH>
                      <wp:positionV relativeFrom="paragraph">
                        <wp:posOffset>2339785</wp:posOffset>
                      </wp:positionV>
                      <wp:extent cx="236093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E58097" w14:textId="11FCDC69" w:rsidR="00AA7974" w:rsidRPr="00EC7F2E" w:rsidRDefault="004E2DAD">
                                  <w:pPr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 xml:space="preserve">Lab Exercise - </w:t>
                                  </w:r>
                                  <w:r w:rsidR="00331411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6AFE6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214.8pt;margin-top:184.25pt;width:185.9pt;height:110.6pt;z-index:251874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2DRQIAANAEAAAOAAAAZHJzL2Uyb0RvYy54bWysVNtu2zAMfR+wfxD0vthxsnQ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" filled="f" stroked="f">
                      <v:textbox style="mso-fit-shape-to-text:t">
                        <w:txbxContent>
                          <w:p w14:paraId="4FE58097" w14:textId="11FCDC69" w:rsidR="00AA7974" w:rsidRPr="00EC7F2E" w:rsidRDefault="004E2DAD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 xml:space="preserve">Lab Exercise - </w:t>
                            </w:r>
                            <w:r w:rsidR="00331411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888E3BD" wp14:editId="6D6F1951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2221040</wp:posOffset>
                      </wp:positionV>
                      <wp:extent cx="5029200" cy="64770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647700"/>
                              </a:xfrm>
                              <a:custGeom>
                                <a:avLst/>
                                <a:gdLst>
                                  <a:gd name="connsiteX0" fmla="*/ 0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0 w 4524375"/>
                                  <a:gd name="connsiteY4" fmla="*/ 0 h 647700"/>
                                  <a:gd name="connsiteX0" fmla="*/ 257175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57175 w 4524375"/>
                                  <a:gd name="connsiteY4" fmla="*/ 0 h 647700"/>
                                  <a:gd name="connsiteX0" fmla="*/ 285750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85750 w 4524375"/>
                                  <a:gd name="connsiteY4" fmla="*/ 0 h 647700"/>
                                  <a:gd name="connsiteX0" fmla="*/ 268613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68613 w 4524375"/>
                                  <a:gd name="connsiteY4" fmla="*/ 0 h 647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524375" h="647700">
                                    <a:moveTo>
                                      <a:pt x="268613" y="0"/>
                                    </a:moveTo>
                                    <a:lnTo>
                                      <a:pt x="4524375" y="0"/>
                                    </a:lnTo>
                                    <a:lnTo>
                                      <a:pt x="4524375" y="647700"/>
                                    </a:lnTo>
                                    <a:lnTo>
                                      <a:pt x="0" y="647700"/>
                                    </a:lnTo>
                                    <a:lnTo>
                                      <a:pt x="2686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3BC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97953" id="Rectangle 21" o:spid="_x0000_s1026" style="position:absolute;margin-left:155.65pt;margin-top:174.9pt;width:396pt;height:5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437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" path="m268613,l4524375,r,647700l,647700,268613,xe" fillcolor="#93bce1" stroked="f" strokeweight="3pt">
                      <v:path arrowok="t" o:connecttype="custom" o:connectlocs="298585,0;5029200,0;5029200,647700;0,647700;298585,0" o:connectangles="0,0,0,0,0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w:drawing>
                <wp:anchor distT="0" distB="0" distL="114300" distR="114300" simplePos="0" relativeHeight="251870208" behindDoc="1" locked="0" layoutInCell="1" allowOverlap="1" wp14:anchorId="6BDBC330" wp14:editId="3D460013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437</wp:posOffset>
                  </wp:positionV>
                  <wp:extent cx="5781675" cy="2195830"/>
                  <wp:effectExtent l="0" t="0" r="0" b="0"/>
                  <wp:wrapTight wrapText="bothSides">
                    <wp:wrapPolygon edited="0">
                      <wp:start x="3630" y="3373"/>
                      <wp:lineTo x="1708" y="5997"/>
                      <wp:lineTo x="1708" y="6746"/>
                      <wp:lineTo x="1281" y="9744"/>
                      <wp:lineTo x="1210" y="10494"/>
                      <wp:lineTo x="1423" y="11806"/>
                      <wp:lineTo x="1708" y="12743"/>
                      <wp:lineTo x="1637" y="14429"/>
                      <wp:lineTo x="2064" y="15741"/>
                      <wp:lineTo x="2562" y="15741"/>
                      <wp:lineTo x="1566" y="17615"/>
                      <wp:lineTo x="1423" y="18364"/>
                      <wp:lineTo x="19145" y="18364"/>
                      <wp:lineTo x="19429" y="17990"/>
                      <wp:lineTo x="19999" y="16490"/>
                      <wp:lineTo x="19999" y="3373"/>
                      <wp:lineTo x="3630" y="3373"/>
                    </wp:wrapPolygon>
                  </wp:wrapTight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bookmarkEnd w:id="0"/>
    <w:p w14:paraId="30DF5648" w14:textId="182A3A33" w:rsidR="004D4571" w:rsidRPr="00127C5F" w:rsidRDefault="00967491" w:rsidP="004D4571">
      <w:pPr>
        <w:rPr>
          <w:color w:val="D0300F" w:themeColor="accent6" w:themeShade="BF"/>
        </w:rPr>
        <w:sectPr w:rsidR="004D4571" w:rsidRPr="00127C5F" w:rsidSect="001074BB"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173683" wp14:editId="06EBF9DC">
                <wp:simplePos x="0" y="0"/>
                <wp:positionH relativeFrom="column">
                  <wp:posOffset>-85725</wp:posOffset>
                </wp:positionH>
                <wp:positionV relativeFrom="paragraph">
                  <wp:posOffset>-6831140</wp:posOffset>
                </wp:positionV>
                <wp:extent cx="189547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A907" w14:textId="1F5D8F22" w:rsidR="007D6860" w:rsidRPr="007D6860" w:rsidRDefault="007D6860" w:rsidP="007D68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</w:pP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D</w:t>
                            </w:r>
                            <w:r w:rsidR="00AA797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ATE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 xml:space="preserve">: </w:t>
                            </w:r>
                            <w:r w:rsidR="004E2DA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2</w:t>
                            </w:r>
                            <w:r w:rsidR="0033141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8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-</w:t>
                            </w:r>
                            <w:r w:rsidR="004E2DA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APR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 xml:space="preserve">-2021  </w:t>
                            </w:r>
                          </w:p>
                          <w:p w14:paraId="2D474791" w14:textId="77777777" w:rsidR="007D6860" w:rsidRDefault="007D6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73683" id="Text Box 20" o:spid="_x0000_s1030" type="#_x0000_t202" style="position:absolute;margin-left:-6.75pt;margin-top:-537.9pt;width:149.25pt;height:27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" filled="f" stroked="f">
                <v:textbox>
                  <w:txbxContent>
                    <w:p w14:paraId="6A6CA907" w14:textId="1F5D8F22" w:rsidR="007D6860" w:rsidRPr="007D6860" w:rsidRDefault="007D6860" w:rsidP="007D686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</w:pP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D</w:t>
                      </w:r>
                      <w:r w:rsidR="00AA797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ATE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 xml:space="preserve">: </w:t>
                      </w:r>
                      <w:r w:rsidR="004E2DA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2</w:t>
                      </w:r>
                      <w:r w:rsidR="0033141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8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-</w:t>
                      </w:r>
                      <w:r w:rsidR="004E2DA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APR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 xml:space="preserve">-2021  </w:t>
                      </w:r>
                    </w:p>
                    <w:p w14:paraId="2D474791" w14:textId="77777777" w:rsidR="007D6860" w:rsidRDefault="007D6860"/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C532E7" wp14:editId="4E0F68C7">
                <wp:simplePos x="0" y="0"/>
                <wp:positionH relativeFrom="margin">
                  <wp:posOffset>-133350</wp:posOffset>
                </wp:positionH>
                <wp:positionV relativeFrom="paragraph">
                  <wp:posOffset>-6970205</wp:posOffset>
                </wp:positionV>
                <wp:extent cx="2295525" cy="647700"/>
                <wp:effectExtent l="0" t="0" r="9525" b="0"/>
                <wp:wrapNone/>
                <wp:docPr id="13" name="Parallelogram 13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47700"/>
                        </a:xfrm>
                        <a:custGeom>
                          <a:avLst/>
                          <a:gdLst>
                            <a:gd name="connsiteX0" fmla="*/ 0 w 3305175"/>
                            <a:gd name="connsiteY0" fmla="*/ 638175 h 638175"/>
                            <a:gd name="connsiteX1" fmla="*/ 442453 w 3305175"/>
                            <a:gd name="connsiteY1" fmla="*/ 0 h 638175"/>
                            <a:gd name="connsiteX2" fmla="*/ 3305175 w 3305175"/>
                            <a:gd name="connsiteY2" fmla="*/ 0 h 638175"/>
                            <a:gd name="connsiteX3" fmla="*/ 2862722 w 3305175"/>
                            <a:gd name="connsiteY3" fmla="*/ 638175 h 638175"/>
                            <a:gd name="connsiteX4" fmla="*/ 0 w 3305175"/>
                            <a:gd name="connsiteY4" fmla="*/ 638175 h 638175"/>
                            <a:gd name="connsiteX0" fmla="*/ 24272 w 3329447"/>
                            <a:gd name="connsiteY0" fmla="*/ 638175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24272 w 3329447"/>
                            <a:gd name="connsiteY4" fmla="*/ 638175 h 638175"/>
                            <a:gd name="connsiteX0" fmla="*/ 0 w 3329447"/>
                            <a:gd name="connsiteY0" fmla="*/ 563096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563096 h 638175"/>
                            <a:gd name="connsiteX0" fmla="*/ 0 w 3329447"/>
                            <a:gd name="connsiteY0" fmla="*/ 628790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628790 h 638175"/>
                            <a:gd name="connsiteX0" fmla="*/ 0 w 3329447"/>
                            <a:gd name="connsiteY0" fmla="*/ 647560 h 647560"/>
                            <a:gd name="connsiteX1" fmla="*/ 0 w 3329447"/>
                            <a:gd name="connsiteY1" fmla="*/ 9525 h 647560"/>
                            <a:gd name="connsiteX2" fmla="*/ 3329447 w 3329447"/>
                            <a:gd name="connsiteY2" fmla="*/ 0 h 647560"/>
                            <a:gd name="connsiteX3" fmla="*/ 2886994 w 3329447"/>
                            <a:gd name="connsiteY3" fmla="*/ 638175 h 647560"/>
                            <a:gd name="connsiteX4" fmla="*/ 0 w 3329447"/>
                            <a:gd name="connsiteY4" fmla="*/ 647560 h 647560"/>
                            <a:gd name="connsiteX0" fmla="*/ 0 w 3329447"/>
                            <a:gd name="connsiteY0" fmla="*/ 638175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638175 h 638175"/>
                            <a:gd name="connsiteX0" fmla="*/ 0 w 3315574"/>
                            <a:gd name="connsiteY0" fmla="*/ 647560 h 647560"/>
                            <a:gd name="connsiteX1" fmla="*/ 0 w 3315574"/>
                            <a:gd name="connsiteY1" fmla="*/ 18910 h 647560"/>
                            <a:gd name="connsiteX2" fmla="*/ 3315574 w 3315574"/>
                            <a:gd name="connsiteY2" fmla="*/ 0 h 647560"/>
                            <a:gd name="connsiteX3" fmla="*/ 2886994 w 3315574"/>
                            <a:gd name="connsiteY3" fmla="*/ 647560 h 647560"/>
                            <a:gd name="connsiteX4" fmla="*/ 0 w 3315574"/>
                            <a:gd name="connsiteY4" fmla="*/ 647560 h 647560"/>
                            <a:gd name="connsiteX0" fmla="*/ 0 w 3315574"/>
                            <a:gd name="connsiteY0" fmla="*/ 638175 h 638175"/>
                            <a:gd name="connsiteX1" fmla="*/ 0 w 3315574"/>
                            <a:gd name="connsiteY1" fmla="*/ 9525 h 638175"/>
                            <a:gd name="connsiteX2" fmla="*/ 3315574 w 3315574"/>
                            <a:gd name="connsiteY2" fmla="*/ 0 h 638175"/>
                            <a:gd name="connsiteX3" fmla="*/ 2886994 w 3315574"/>
                            <a:gd name="connsiteY3" fmla="*/ 638175 h 638175"/>
                            <a:gd name="connsiteX4" fmla="*/ 0 w 3315574"/>
                            <a:gd name="connsiteY4" fmla="*/ 638175 h 638175"/>
                            <a:gd name="connsiteX0" fmla="*/ 0 w 3329447"/>
                            <a:gd name="connsiteY0" fmla="*/ 619405 h 638175"/>
                            <a:gd name="connsiteX1" fmla="*/ 13873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900867 w 3329447"/>
                            <a:gd name="connsiteY3" fmla="*/ 638175 h 638175"/>
                            <a:gd name="connsiteX4" fmla="*/ 0 w 3329447"/>
                            <a:gd name="connsiteY4" fmla="*/ 619405 h 638175"/>
                            <a:gd name="connsiteX0" fmla="*/ 0 w 3343320"/>
                            <a:gd name="connsiteY0" fmla="*/ 628790 h 638175"/>
                            <a:gd name="connsiteX1" fmla="*/ 27746 w 3343320"/>
                            <a:gd name="connsiteY1" fmla="*/ 9525 h 638175"/>
                            <a:gd name="connsiteX2" fmla="*/ 3343320 w 3343320"/>
                            <a:gd name="connsiteY2" fmla="*/ 0 h 638175"/>
                            <a:gd name="connsiteX3" fmla="*/ 2914740 w 3343320"/>
                            <a:gd name="connsiteY3" fmla="*/ 638175 h 638175"/>
                            <a:gd name="connsiteX4" fmla="*/ 0 w 3343320"/>
                            <a:gd name="connsiteY4" fmla="*/ 628790 h 638175"/>
                            <a:gd name="connsiteX0" fmla="*/ 13873 w 3357193"/>
                            <a:gd name="connsiteY0" fmla="*/ 628790 h 638175"/>
                            <a:gd name="connsiteX1" fmla="*/ 0 w 3357193"/>
                            <a:gd name="connsiteY1" fmla="*/ 18910 h 638175"/>
                            <a:gd name="connsiteX2" fmla="*/ 3357193 w 3357193"/>
                            <a:gd name="connsiteY2" fmla="*/ 0 h 638175"/>
                            <a:gd name="connsiteX3" fmla="*/ 2928613 w 3357193"/>
                            <a:gd name="connsiteY3" fmla="*/ 638175 h 638175"/>
                            <a:gd name="connsiteX4" fmla="*/ 13873 w 3357193"/>
                            <a:gd name="connsiteY4" fmla="*/ 628790 h 638175"/>
                            <a:gd name="connsiteX0" fmla="*/ 0 w 3343320"/>
                            <a:gd name="connsiteY0" fmla="*/ 628790 h 638175"/>
                            <a:gd name="connsiteX1" fmla="*/ 0 w 3343320"/>
                            <a:gd name="connsiteY1" fmla="*/ 0 h 638175"/>
                            <a:gd name="connsiteX2" fmla="*/ 3343320 w 3343320"/>
                            <a:gd name="connsiteY2" fmla="*/ 0 h 638175"/>
                            <a:gd name="connsiteX3" fmla="*/ 2914740 w 3343320"/>
                            <a:gd name="connsiteY3" fmla="*/ 638175 h 638175"/>
                            <a:gd name="connsiteX4" fmla="*/ 0 w 3343320"/>
                            <a:gd name="connsiteY4" fmla="*/ 628790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43320" h="638175">
                              <a:moveTo>
                                <a:pt x="0" y="628790"/>
                              </a:moveTo>
                              <a:lnTo>
                                <a:pt x="0" y="0"/>
                              </a:lnTo>
                              <a:lnTo>
                                <a:pt x="3343320" y="0"/>
                              </a:lnTo>
                              <a:lnTo>
                                <a:pt x="2914740" y="638175"/>
                              </a:lnTo>
                              <a:lnTo>
                                <a:pt x="0" y="62879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CBC04" w14:textId="0BB6FF7A" w:rsidR="00204A58" w:rsidRPr="007D6860" w:rsidRDefault="00204A58" w:rsidP="00204A5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32E7" id="Parallelogram 13" o:spid="_x0000_s1031" alt="Title: Shape" style="position:absolute;margin-left:-10.5pt;margin-top:-548.85pt;width:180.75pt;height:5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4332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" adj="-11796480,,5400" path="m,628790l,,3343320,,2914740,638175,,628790xe" fillcolor="#333 [3204]" stroked="f" strokeweight="3pt">
                <v:stroke joinstyle="miter"/>
                <v:formulas/>
                <v:path arrowok="t" o:connecttype="custom" o:connectlocs="0,638175;0,0;2295525,0;2001262,647700;0,638175" o:connectangles="0,0,0,0,0" textboxrect="0,0,3343320,638175"/>
                <v:textbox>
                  <w:txbxContent>
                    <w:p w14:paraId="389CBC04" w14:textId="0BB6FF7A" w:rsidR="00204A58" w:rsidRPr="007D6860" w:rsidRDefault="00204A58" w:rsidP="00204A5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1295" behindDoc="0" locked="0" layoutInCell="1" allowOverlap="1" wp14:anchorId="4D4FE198" wp14:editId="27077073">
                <wp:simplePos x="0" y="0"/>
                <wp:positionH relativeFrom="column">
                  <wp:posOffset>-140970</wp:posOffset>
                </wp:positionH>
                <wp:positionV relativeFrom="paragraph">
                  <wp:posOffset>-1178115</wp:posOffset>
                </wp:positionV>
                <wp:extent cx="7137400" cy="1276985"/>
                <wp:effectExtent l="19050" t="19050" r="25400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1276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F452" id="Rectangle 45" o:spid="_x0000_s1026" style="position:absolute;margin-left:-11.1pt;margin-top:-92.75pt;width:562pt;height:100.55pt;z-index:25183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" fillcolor="#333 [3204]" strokecolor="#191919 [1604]" strokeweight="3pt"/>
            </w:pict>
          </mc:Fallback>
        </mc:AlternateContent>
      </w:r>
    </w:p>
    <w:p w14:paraId="4E3545D7" w14:textId="71BAC9C4" w:rsidR="004D4571" w:rsidRPr="004E2DAD" w:rsidRDefault="00884F0B" w:rsidP="004E2DAD">
      <w:pPr>
        <w:jc w:val="center"/>
        <w:rPr>
          <w:b/>
          <w:bCs/>
          <w:color w:val="auto"/>
          <w:sz w:val="28"/>
          <w:szCs w:val="28"/>
          <w:u w:val="single"/>
        </w:rPr>
      </w:pPr>
      <w:r>
        <w:rPr>
          <w:b/>
          <w:bCs/>
          <w:noProof/>
          <w:color w:val="auto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5DB5E1D" wp14:editId="2562848E">
                <wp:simplePos x="0" y="0"/>
                <wp:positionH relativeFrom="column">
                  <wp:posOffset>105508</wp:posOffset>
                </wp:positionH>
                <wp:positionV relativeFrom="paragraph">
                  <wp:posOffset>-185895</wp:posOffset>
                </wp:positionV>
                <wp:extent cx="1095270" cy="371790"/>
                <wp:effectExtent l="19050" t="19050" r="10160" b="2857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70" cy="3717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F4535" id="_x0000_t109" coordsize="21600,21600" o:spt="109" path="m,l,21600r21600,l21600,xe">
                <v:stroke joinstyle="miter"/>
                <v:path gradientshapeok="t" o:connecttype="rect"/>
              </v:shapetype>
              <v:shape id="Flowchart: Process 65" o:spid="_x0000_s1026" type="#_x0000_t109" style="position:absolute;margin-left:8.3pt;margin-top:-14.65pt;width:86.25pt;height:29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" fillcolor="#333 [3204]" strokecolor="#191919 [1604]" strokeweight="3pt"/>
            </w:pict>
          </mc:Fallback>
        </mc:AlternateContent>
      </w:r>
      <w:r w:rsidR="009A6528">
        <w:rPr>
          <w:b/>
          <w:bCs/>
          <w:color w:val="auto"/>
          <w:sz w:val="28"/>
          <w:szCs w:val="28"/>
          <w:u w:val="single"/>
        </w:rPr>
        <w:t>Multi</w:t>
      </w:r>
      <w:r w:rsidR="004E2DAD" w:rsidRPr="004E2DAD">
        <w:rPr>
          <w:b/>
          <w:bCs/>
          <w:color w:val="auto"/>
          <w:sz w:val="28"/>
          <w:szCs w:val="28"/>
          <w:u w:val="single"/>
        </w:rPr>
        <w:t xml:space="preserve"> Cycle Processor:</w:t>
      </w:r>
    </w:p>
    <w:p w14:paraId="52D51FB8" w14:textId="77777777" w:rsidR="009A6528" w:rsidRDefault="009A6528">
      <w:pPr>
        <w:rPr>
          <w:b/>
          <w:bCs/>
          <w:sz w:val="24"/>
          <w:szCs w:val="24"/>
        </w:rPr>
      </w:pPr>
    </w:p>
    <w:p w14:paraId="611A6262" w14:textId="19824EFB" w:rsidR="007669EA" w:rsidRDefault="007669EA" w:rsidP="007669E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EE36E65" wp14:editId="305093DB">
                <wp:simplePos x="0" y="0"/>
                <wp:positionH relativeFrom="column">
                  <wp:posOffset>24074</wp:posOffset>
                </wp:positionH>
                <wp:positionV relativeFrom="paragraph">
                  <wp:posOffset>91342</wp:posOffset>
                </wp:positionV>
                <wp:extent cx="51937" cy="1009218"/>
                <wp:effectExtent l="19050" t="19050" r="24765" b="1968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" cy="10092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B576F" id="Rectangle 62" o:spid="_x0000_s1026" style="position:absolute;margin-left:1.9pt;margin-top:7.2pt;width:4.1pt;height:79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" filled="f" strokecolor="#92d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3D37D2" wp14:editId="373262FE">
                <wp:simplePos x="0" y="0"/>
                <wp:positionH relativeFrom="column">
                  <wp:posOffset>3790210</wp:posOffset>
                </wp:positionH>
                <wp:positionV relativeFrom="paragraph">
                  <wp:posOffset>1515745</wp:posOffset>
                </wp:positionV>
                <wp:extent cx="50800" cy="923925"/>
                <wp:effectExtent l="19050" t="19050" r="2540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923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68CD9" id="Rectangle 40" o:spid="_x0000_s1026" style="position:absolute;margin-left:298.45pt;margin-top:119.35pt;width:4pt;height:72.7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61F4FDC" wp14:editId="1A476BF6">
                <wp:simplePos x="0" y="0"/>
                <wp:positionH relativeFrom="column">
                  <wp:posOffset>3543350</wp:posOffset>
                </wp:positionH>
                <wp:positionV relativeFrom="paragraph">
                  <wp:posOffset>1433347</wp:posOffset>
                </wp:positionV>
                <wp:extent cx="186055" cy="277216"/>
                <wp:effectExtent l="19050" t="19050" r="23495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772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8CCCC" id="Rectangle 41" o:spid="_x0000_s1026" style="position:absolute;margin-left:279pt;margin-top:112.85pt;width:14.65pt;height:21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1058952" wp14:editId="0C71D72C">
                <wp:simplePos x="0" y="0"/>
                <wp:positionH relativeFrom="column">
                  <wp:posOffset>3544418</wp:posOffset>
                </wp:positionH>
                <wp:positionV relativeFrom="paragraph">
                  <wp:posOffset>1138555</wp:posOffset>
                </wp:positionV>
                <wp:extent cx="186055" cy="277216"/>
                <wp:effectExtent l="19050" t="19050" r="23495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772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F5F2" id="Rectangle 43" o:spid="_x0000_s1026" style="position:absolute;margin-left:279.1pt;margin-top:89.65pt;width:14.65pt;height:21.8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" filled="f" strokecolor="#ea8aa9 [1301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658784C" wp14:editId="0B0BAFC3">
                <wp:simplePos x="0" y="0"/>
                <wp:positionH relativeFrom="column">
                  <wp:posOffset>3731260</wp:posOffset>
                </wp:positionH>
                <wp:positionV relativeFrom="paragraph">
                  <wp:posOffset>1520825</wp:posOffset>
                </wp:positionV>
                <wp:extent cx="67310" cy="48260"/>
                <wp:effectExtent l="19050" t="19050" r="27940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8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CB281" id="Rectangle 44" o:spid="_x0000_s1026" style="position:absolute;margin-left:293.8pt;margin-top:119.75pt;width:5.3pt;height:3.8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A628F80" wp14:editId="1227FC2B">
                <wp:simplePos x="0" y="0"/>
                <wp:positionH relativeFrom="column">
                  <wp:posOffset>699770</wp:posOffset>
                </wp:positionH>
                <wp:positionV relativeFrom="paragraph">
                  <wp:posOffset>2406015</wp:posOffset>
                </wp:positionV>
                <wp:extent cx="3136265" cy="48895"/>
                <wp:effectExtent l="19050" t="19050" r="26035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488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35F7A" id="Rectangle 46" o:spid="_x0000_s1026" style="position:absolute;margin-left:55.1pt;margin-top:189.45pt;width:246.95pt;height:3.8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01A8DB" wp14:editId="11B7ABFC">
                <wp:simplePos x="0" y="0"/>
                <wp:positionH relativeFrom="column">
                  <wp:posOffset>749853</wp:posOffset>
                </wp:positionH>
                <wp:positionV relativeFrom="paragraph">
                  <wp:posOffset>1523365</wp:posOffset>
                </wp:positionV>
                <wp:extent cx="67901" cy="48851"/>
                <wp:effectExtent l="19050" t="19050" r="27940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" cy="488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D78A9" id="Rectangle 47" o:spid="_x0000_s1026" style="position:absolute;margin-left:59.05pt;margin-top:119.95pt;width:5.35pt;height:3.8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E4D8E87" wp14:editId="1061C2CA">
                <wp:simplePos x="0" y="0"/>
                <wp:positionH relativeFrom="column">
                  <wp:posOffset>698060</wp:posOffset>
                </wp:positionH>
                <wp:positionV relativeFrom="paragraph">
                  <wp:posOffset>1523811</wp:posOffset>
                </wp:positionV>
                <wp:extent cx="51159" cy="923925"/>
                <wp:effectExtent l="19050" t="19050" r="2540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9" cy="923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CDFD0" id="Rectangle 48" o:spid="_x0000_s1026" style="position:absolute;margin-left:54.95pt;margin-top:120pt;width:4.05pt;height:72.7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17A6886" wp14:editId="20088571">
                <wp:simplePos x="0" y="0"/>
                <wp:positionH relativeFrom="column">
                  <wp:posOffset>698500</wp:posOffset>
                </wp:positionH>
                <wp:positionV relativeFrom="paragraph">
                  <wp:posOffset>1154430</wp:posOffset>
                </wp:positionV>
                <wp:extent cx="86013" cy="49658"/>
                <wp:effectExtent l="19050" t="19050" r="28575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3" cy="496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D6956" id="Rectangle 49" o:spid="_x0000_s1026" style="position:absolute;margin-left:55pt;margin-top:90.9pt;width:6.75pt;height:3.9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F412B3" wp14:editId="0B7E1DEB">
                <wp:simplePos x="0" y="0"/>
                <wp:positionH relativeFrom="column">
                  <wp:posOffset>5299710</wp:posOffset>
                </wp:positionH>
                <wp:positionV relativeFrom="paragraph">
                  <wp:posOffset>1440180</wp:posOffset>
                </wp:positionV>
                <wp:extent cx="53340" cy="1109980"/>
                <wp:effectExtent l="19050" t="19050" r="22860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109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5593" id="Rectangle 50" o:spid="_x0000_s1026" style="position:absolute;margin-left:417.3pt;margin-top:113.4pt;width:4.2pt;height:87.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04E7F64" wp14:editId="5E79E094">
                <wp:simplePos x="0" y="0"/>
                <wp:positionH relativeFrom="column">
                  <wp:posOffset>5214734</wp:posOffset>
                </wp:positionH>
                <wp:positionV relativeFrom="paragraph">
                  <wp:posOffset>1438910</wp:posOffset>
                </wp:positionV>
                <wp:extent cx="86013" cy="49658"/>
                <wp:effectExtent l="19050" t="19050" r="28575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3" cy="496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E5644" id="Rectangle 51" o:spid="_x0000_s1026" style="position:absolute;margin-left:410.6pt;margin-top:113.3pt;width:6.75pt;height:3.9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4A986BC" wp14:editId="76A283A7">
                <wp:simplePos x="0" y="0"/>
                <wp:positionH relativeFrom="column">
                  <wp:posOffset>443979</wp:posOffset>
                </wp:positionH>
                <wp:positionV relativeFrom="paragraph">
                  <wp:posOffset>1232535</wp:posOffset>
                </wp:positionV>
                <wp:extent cx="86013" cy="49658"/>
                <wp:effectExtent l="19050" t="19050" r="28575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3" cy="496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1E047" id="Rectangle 52" o:spid="_x0000_s1026" style="position:absolute;margin-left:34.95pt;margin-top:97.05pt;width:6.75pt;height:3.9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3A1A80F" wp14:editId="7BB9342B">
                <wp:simplePos x="0" y="0"/>
                <wp:positionH relativeFrom="column">
                  <wp:posOffset>410466</wp:posOffset>
                </wp:positionH>
                <wp:positionV relativeFrom="paragraph">
                  <wp:posOffset>1233453</wp:posOffset>
                </wp:positionV>
                <wp:extent cx="50023" cy="1265660"/>
                <wp:effectExtent l="19050" t="19050" r="12065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3" cy="1265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A1E8E" id="Rectangle 53" o:spid="_x0000_s1026" style="position:absolute;margin-left:32.3pt;margin-top:97.1pt;width:3.95pt;height:99.6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B1344F8" wp14:editId="7D498E92">
                <wp:simplePos x="0" y="0"/>
                <wp:positionH relativeFrom="column">
                  <wp:posOffset>409461</wp:posOffset>
                </wp:positionH>
                <wp:positionV relativeFrom="paragraph">
                  <wp:posOffset>2498725</wp:posOffset>
                </wp:positionV>
                <wp:extent cx="4943667" cy="55208"/>
                <wp:effectExtent l="19050" t="19050" r="28575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667" cy="552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F8B5" id="Rectangle 54" o:spid="_x0000_s1026" style="position:absolute;margin-left:32.25pt;margin-top:196.75pt;width:389.25pt;height:4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EF64E3" wp14:editId="3FFE1708">
                <wp:simplePos x="0" y="0"/>
                <wp:positionH relativeFrom="column">
                  <wp:posOffset>4962731</wp:posOffset>
                </wp:positionH>
                <wp:positionV relativeFrom="paragraph">
                  <wp:posOffset>1199876</wp:posOffset>
                </wp:positionV>
                <wp:extent cx="252465" cy="513802"/>
                <wp:effectExtent l="19050" t="19050" r="14605" b="1968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5" cy="5138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2F5B6" id="Rectangle 55" o:spid="_x0000_s1026" style="position:absolute;margin-left:390.75pt;margin-top:94.5pt;width:19.9pt;height:40.4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1C65B16" wp14:editId="01A111EB">
                <wp:simplePos x="0" y="0"/>
                <wp:positionH relativeFrom="column">
                  <wp:posOffset>1756410</wp:posOffset>
                </wp:positionH>
                <wp:positionV relativeFrom="paragraph">
                  <wp:posOffset>315431</wp:posOffset>
                </wp:positionV>
                <wp:extent cx="243685" cy="503003"/>
                <wp:effectExtent l="19050" t="19050" r="23495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85" cy="5030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F4517" id="Rectangle 56" o:spid="_x0000_s1026" style="position:absolute;margin-left:138.3pt;margin-top:24.85pt;width:19.2pt;height:39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" filled="f" strokecolor="aqua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B391D52" wp14:editId="41778C97">
                <wp:simplePos x="0" y="0"/>
                <wp:positionH relativeFrom="column">
                  <wp:posOffset>823805</wp:posOffset>
                </wp:positionH>
                <wp:positionV relativeFrom="paragraph">
                  <wp:posOffset>1011633</wp:posOffset>
                </wp:positionV>
                <wp:extent cx="767942" cy="721750"/>
                <wp:effectExtent l="19050" t="19050" r="13335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942" cy="721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BEAAE" id="Rectangle 57" o:spid="_x0000_s1026" style="position:absolute;margin-left:64.85pt;margin-top:79.65pt;width:60.45pt;height:56.8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63EB8C6" wp14:editId="3F4355D4">
                <wp:simplePos x="0" y="0"/>
                <wp:positionH relativeFrom="column">
                  <wp:posOffset>142875</wp:posOffset>
                </wp:positionH>
                <wp:positionV relativeFrom="paragraph">
                  <wp:posOffset>842174</wp:posOffset>
                </wp:positionV>
                <wp:extent cx="249891" cy="504825"/>
                <wp:effectExtent l="19050" t="19050" r="1714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91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71AED" id="Rectangle 58" o:spid="_x0000_s1026" style="position:absolute;margin-left:11.25pt;margin-top:66.3pt;width:19.7pt;height:39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" filled="f" strokecolor="#92d050" strokeweight="3pt"/>
            </w:pict>
          </mc:Fallback>
        </mc:AlternateContent>
      </w:r>
      <w:r w:rsidRPr="008E3D74">
        <w:rPr>
          <w:noProof/>
        </w:rPr>
        <w:drawing>
          <wp:inline distT="0" distB="0" distL="0" distR="0" wp14:anchorId="15406DF3" wp14:editId="63C6C523">
            <wp:extent cx="5731510" cy="2552700"/>
            <wp:effectExtent l="0" t="0" r="2540" b="0"/>
            <wp:docPr id="59" name="Picture 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0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AF9DF89" w14:textId="77777777" w:rsidR="009A6528" w:rsidRDefault="009A6528">
      <w:pPr>
        <w:rPr>
          <w:b/>
          <w:bCs/>
          <w:sz w:val="24"/>
          <w:szCs w:val="24"/>
        </w:rPr>
      </w:pPr>
    </w:p>
    <w:p w14:paraId="4AA49BA8" w14:textId="5F018D5E" w:rsidR="00435559" w:rsidRDefault="00435559">
      <w:pPr>
        <w:rPr>
          <w:b/>
          <w:bCs/>
          <w:sz w:val="24"/>
          <w:szCs w:val="24"/>
        </w:rPr>
      </w:pPr>
    </w:p>
    <w:p w14:paraId="673B9BBF" w14:textId="77777777" w:rsidR="009A6528" w:rsidRDefault="009A6528" w:rsidP="009A6528">
      <w:pPr>
        <w:keepNext/>
      </w:pPr>
    </w:p>
    <w:p w14:paraId="74D2EAD7" w14:textId="0EF56175" w:rsidR="009A6528" w:rsidRDefault="009A6528" w:rsidP="009A652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71CAA7" wp14:editId="4B09967F">
                <wp:simplePos x="0" y="0"/>
                <wp:positionH relativeFrom="column">
                  <wp:posOffset>3790210</wp:posOffset>
                </wp:positionH>
                <wp:positionV relativeFrom="paragraph">
                  <wp:posOffset>1515745</wp:posOffset>
                </wp:positionV>
                <wp:extent cx="50800" cy="923925"/>
                <wp:effectExtent l="19050" t="19050" r="2540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923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285F3" id="Rectangle 32" o:spid="_x0000_s1026" style="position:absolute;margin-left:298.45pt;margin-top:119.35pt;width:4pt;height:72.7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D366401" wp14:editId="1AF8B9E8">
                <wp:simplePos x="0" y="0"/>
                <wp:positionH relativeFrom="column">
                  <wp:posOffset>3543350</wp:posOffset>
                </wp:positionH>
                <wp:positionV relativeFrom="paragraph">
                  <wp:posOffset>1433347</wp:posOffset>
                </wp:positionV>
                <wp:extent cx="186055" cy="277216"/>
                <wp:effectExtent l="19050" t="19050" r="2349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772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2984" id="Rectangle 3" o:spid="_x0000_s1026" style="position:absolute;margin-left:279pt;margin-top:112.85pt;width:14.65pt;height:21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8F7277" wp14:editId="372723C9">
                <wp:simplePos x="0" y="0"/>
                <wp:positionH relativeFrom="column">
                  <wp:posOffset>3544418</wp:posOffset>
                </wp:positionH>
                <wp:positionV relativeFrom="paragraph">
                  <wp:posOffset>1138555</wp:posOffset>
                </wp:positionV>
                <wp:extent cx="186055" cy="277216"/>
                <wp:effectExtent l="19050" t="19050" r="2349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772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3AB70" id="Rectangle 4" o:spid="_x0000_s1026" style="position:absolute;margin-left:279.1pt;margin-top:89.65pt;width:14.65pt;height:21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" filled="f" strokecolor="#ea8aa9 [1301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394A6B7" wp14:editId="5300BB4B">
                <wp:simplePos x="0" y="0"/>
                <wp:positionH relativeFrom="column">
                  <wp:posOffset>3731260</wp:posOffset>
                </wp:positionH>
                <wp:positionV relativeFrom="paragraph">
                  <wp:posOffset>1520825</wp:posOffset>
                </wp:positionV>
                <wp:extent cx="67310" cy="48260"/>
                <wp:effectExtent l="19050" t="19050" r="2794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8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B2D79" id="Rectangle 36" o:spid="_x0000_s1026" style="position:absolute;margin-left:293.8pt;margin-top:119.75pt;width:5.3pt;height:3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D95F2" wp14:editId="270059F9">
                <wp:simplePos x="0" y="0"/>
                <wp:positionH relativeFrom="column">
                  <wp:posOffset>699770</wp:posOffset>
                </wp:positionH>
                <wp:positionV relativeFrom="paragraph">
                  <wp:posOffset>2406015</wp:posOffset>
                </wp:positionV>
                <wp:extent cx="3136265" cy="48895"/>
                <wp:effectExtent l="19050" t="19050" r="2603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265" cy="488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7E860" id="Rectangle 33" o:spid="_x0000_s1026" style="position:absolute;margin-left:55.1pt;margin-top:189.45pt;width:246.95pt;height:3.8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52C24A" wp14:editId="49DF6A2A">
                <wp:simplePos x="0" y="0"/>
                <wp:positionH relativeFrom="column">
                  <wp:posOffset>749853</wp:posOffset>
                </wp:positionH>
                <wp:positionV relativeFrom="paragraph">
                  <wp:posOffset>1523365</wp:posOffset>
                </wp:positionV>
                <wp:extent cx="67901" cy="48851"/>
                <wp:effectExtent l="19050" t="19050" r="2794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" cy="488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65291" id="Rectangle 35" o:spid="_x0000_s1026" style="position:absolute;margin-left:59.05pt;margin-top:119.95pt;width:5.35pt;height:3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9A641C2" wp14:editId="38DF67EE">
                <wp:simplePos x="0" y="0"/>
                <wp:positionH relativeFrom="column">
                  <wp:posOffset>698060</wp:posOffset>
                </wp:positionH>
                <wp:positionV relativeFrom="paragraph">
                  <wp:posOffset>1523811</wp:posOffset>
                </wp:positionV>
                <wp:extent cx="51159" cy="923925"/>
                <wp:effectExtent l="19050" t="19050" r="254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9" cy="923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6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4B221" id="Rectangle 5" o:spid="_x0000_s1026" style="position:absolute;margin-left:54.95pt;margin-top:120pt;width:4.05pt;height:72.7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" filled="f" strokecolor="#6cf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1B183B" wp14:editId="1A7D5199">
                <wp:simplePos x="0" y="0"/>
                <wp:positionH relativeFrom="column">
                  <wp:posOffset>698500</wp:posOffset>
                </wp:positionH>
                <wp:positionV relativeFrom="paragraph">
                  <wp:posOffset>1154430</wp:posOffset>
                </wp:positionV>
                <wp:extent cx="86013" cy="49658"/>
                <wp:effectExtent l="19050" t="19050" r="2857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3" cy="496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6ADA5" id="Rectangle 18" o:spid="_x0000_s1026" style="position:absolute;margin-left:55pt;margin-top:90.9pt;width:6.75pt;height:3.9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B01CF8" wp14:editId="03542D64">
                <wp:simplePos x="0" y="0"/>
                <wp:positionH relativeFrom="column">
                  <wp:posOffset>5299710</wp:posOffset>
                </wp:positionH>
                <wp:positionV relativeFrom="paragraph">
                  <wp:posOffset>1440180</wp:posOffset>
                </wp:positionV>
                <wp:extent cx="53340" cy="1109980"/>
                <wp:effectExtent l="19050" t="19050" r="2286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109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B82E" id="Rectangle 19" o:spid="_x0000_s1026" style="position:absolute;margin-left:417.3pt;margin-top:113.4pt;width:4.2pt;height:87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F5DF9E4" wp14:editId="6348923E">
                <wp:simplePos x="0" y="0"/>
                <wp:positionH relativeFrom="column">
                  <wp:posOffset>5214734</wp:posOffset>
                </wp:positionH>
                <wp:positionV relativeFrom="paragraph">
                  <wp:posOffset>1438910</wp:posOffset>
                </wp:positionV>
                <wp:extent cx="86013" cy="49658"/>
                <wp:effectExtent l="19050" t="19050" r="2857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3" cy="496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23BE" id="Rectangle 22" o:spid="_x0000_s1026" style="position:absolute;margin-left:410.6pt;margin-top:113.3pt;width:6.75pt;height:3.9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21F5360" wp14:editId="36CE7792">
                <wp:simplePos x="0" y="0"/>
                <wp:positionH relativeFrom="column">
                  <wp:posOffset>443979</wp:posOffset>
                </wp:positionH>
                <wp:positionV relativeFrom="paragraph">
                  <wp:posOffset>1232535</wp:posOffset>
                </wp:positionV>
                <wp:extent cx="86013" cy="49658"/>
                <wp:effectExtent l="19050" t="19050" r="2857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3" cy="496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D6EED" id="Rectangle 23" o:spid="_x0000_s1026" style="position:absolute;margin-left:34.95pt;margin-top:97.05pt;width:6.75pt;height:3.9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9CDF2E2" wp14:editId="5CEB8F95">
                <wp:simplePos x="0" y="0"/>
                <wp:positionH relativeFrom="column">
                  <wp:posOffset>410466</wp:posOffset>
                </wp:positionH>
                <wp:positionV relativeFrom="paragraph">
                  <wp:posOffset>1233453</wp:posOffset>
                </wp:positionV>
                <wp:extent cx="50023" cy="1265660"/>
                <wp:effectExtent l="19050" t="19050" r="1206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3" cy="1265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72BA1" id="Rectangle 24" o:spid="_x0000_s1026" style="position:absolute;margin-left:32.3pt;margin-top:97.1pt;width:3.95pt;height:99.6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3F02BE8" wp14:editId="3FD148E2">
                <wp:simplePos x="0" y="0"/>
                <wp:positionH relativeFrom="column">
                  <wp:posOffset>409461</wp:posOffset>
                </wp:positionH>
                <wp:positionV relativeFrom="paragraph">
                  <wp:posOffset>2498725</wp:posOffset>
                </wp:positionV>
                <wp:extent cx="4943667" cy="55208"/>
                <wp:effectExtent l="19050" t="19050" r="2857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667" cy="552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CC05" id="Rectangle 25" o:spid="_x0000_s1026" style="position:absolute;margin-left:32.25pt;margin-top:196.75pt;width:389.25pt;height:4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AE5EBA1" wp14:editId="418D5E0C">
                <wp:simplePos x="0" y="0"/>
                <wp:positionH relativeFrom="column">
                  <wp:posOffset>4962731</wp:posOffset>
                </wp:positionH>
                <wp:positionV relativeFrom="paragraph">
                  <wp:posOffset>1199876</wp:posOffset>
                </wp:positionV>
                <wp:extent cx="252465" cy="513802"/>
                <wp:effectExtent l="19050" t="19050" r="1460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5" cy="5138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0739" id="Rectangle 26" o:spid="_x0000_s1026" style="position:absolute;margin-left:390.75pt;margin-top:94.5pt;width:19.9pt;height:40.4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5DD50A" wp14:editId="3673DC57">
                <wp:simplePos x="0" y="0"/>
                <wp:positionH relativeFrom="column">
                  <wp:posOffset>1756410</wp:posOffset>
                </wp:positionH>
                <wp:positionV relativeFrom="paragraph">
                  <wp:posOffset>315431</wp:posOffset>
                </wp:positionV>
                <wp:extent cx="243685" cy="503003"/>
                <wp:effectExtent l="19050" t="19050" r="2349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85" cy="5030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6DF03" id="Rectangle 28" o:spid="_x0000_s1026" style="position:absolute;margin-left:138.3pt;margin-top:24.85pt;width:19.2pt;height:39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" filled="f" strokecolor="aqua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BBD5703" wp14:editId="59C00885">
                <wp:simplePos x="0" y="0"/>
                <wp:positionH relativeFrom="column">
                  <wp:posOffset>823805</wp:posOffset>
                </wp:positionH>
                <wp:positionV relativeFrom="paragraph">
                  <wp:posOffset>1011633</wp:posOffset>
                </wp:positionV>
                <wp:extent cx="767942" cy="721750"/>
                <wp:effectExtent l="19050" t="19050" r="1333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942" cy="721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74033" id="Rectangle 29" o:spid="_x0000_s1026" style="position:absolute;margin-left:64.85pt;margin-top:79.65pt;width:60.45pt;height:56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713CF07" wp14:editId="0DFA0AED">
                <wp:simplePos x="0" y="0"/>
                <wp:positionH relativeFrom="column">
                  <wp:posOffset>142875</wp:posOffset>
                </wp:positionH>
                <wp:positionV relativeFrom="paragraph">
                  <wp:posOffset>842174</wp:posOffset>
                </wp:positionV>
                <wp:extent cx="249891" cy="504825"/>
                <wp:effectExtent l="19050" t="19050" r="1714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91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2303F" id="Rectangle 30" o:spid="_x0000_s1026" style="position:absolute;margin-left:11.25pt;margin-top:66.3pt;width:19.7pt;height:39.7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" filled="f" strokecolor="#92d050" strokeweight="3pt"/>
            </w:pict>
          </mc:Fallback>
        </mc:AlternateContent>
      </w:r>
      <w:r w:rsidRPr="008E3D74">
        <w:rPr>
          <w:noProof/>
        </w:rPr>
        <w:drawing>
          <wp:inline distT="0" distB="0" distL="0" distR="0" wp14:anchorId="4C81CF3C" wp14:editId="2AF7FFEC">
            <wp:extent cx="5731510" cy="2552700"/>
            <wp:effectExtent l="0" t="0" r="2540" b="0"/>
            <wp:docPr id="31" name="Picture 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0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A882EFE" w14:textId="77777777" w:rsidR="009A6528" w:rsidRDefault="009A6528" w:rsidP="009A6528">
      <w:pPr>
        <w:keepNext/>
      </w:pPr>
      <w:r>
        <w:tab/>
      </w:r>
    </w:p>
    <w:p w14:paraId="357FADE6" w14:textId="77777777" w:rsidR="009A6528" w:rsidRDefault="009A6528" w:rsidP="009A6528">
      <w:pPr>
        <w:keepNext/>
      </w:pPr>
    </w:p>
    <w:p w14:paraId="7E3F3268" w14:textId="0F14F59F" w:rsidR="009A6528" w:rsidRDefault="009A6528" w:rsidP="009A652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EE0373D" wp14:editId="77964ADE">
                <wp:simplePos x="0" y="0"/>
                <wp:positionH relativeFrom="column">
                  <wp:posOffset>1760220</wp:posOffset>
                </wp:positionH>
                <wp:positionV relativeFrom="paragraph">
                  <wp:posOffset>1029440</wp:posOffset>
                </wp:positionV>
                <wp:extent cx="246380" cy="500380"/>
                <wp:effectExtent l="19050" t="19050" r="2032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500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84C03" id="Rectangle 27" o:spid="_x0000_s1026" style="position:absolute;margin-left:138.6pt;margin-top:81.05pt;width:19.4pt;height:39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721D362" wp14:editId="37B7177E">
                <wp:simplePos x="0" y="0"/>
                <wp:positionH relativeFrom="column">
                  <wp:posOffset>698500</wp:posOffset>
                </wp:positionH>
                <wp:positionV relativeFrom="paragraph">
                  <wp:posOffset>1154430</wp:posOffset>
                </wp:positionV>
                <wp:extent cx="86013" cy="49658"/>
                <wp:effectExtent l="19050" t="19050" r="2857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3" cy="496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ED90" id="Rectangle 16" o:spid="_x0000_s1026" style="position:absolute;margin-left:55pt;margin-top:90.9pt;width:6.75pt;height:3.9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60CFBCB" wp14:editId="3B244502">
                <wp:simplePos x="0" y="0"/>
                <wp:positionH relativeFrom="column">
                  <wp:posOffset>5299710</wp:posOffset>
                </wp:positionH>
                <wp:positionV relativeFrom="paragraph">
                  <wp:posOffset>1440180</wp:posOffset>
                </wp:positionV>
                <wp:extent cx="53340" cy="1109980"/>
                <wp:effectExtent l="19050" t="19050" r="2286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109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F64B" id="Rectangle 7" o:spid="_x0000_s1026" style="position:absolute;margin-left:417.3pt;margin-top:113.4pt;width:4.2pt;height:87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9782248" wp14:editId="01E926C2">
                <wp:simplePos x="0" y="0"/>
                <wp:positionH relativeFrom="column">
                  <wp:posOffset>1597553</wp:posOffset>
                </wp:positionH>
                <wp:positionV relativeFrom="paragraph">
                  <wp:posOffset>1276985</wp:posOffset>
                </wp:positionV>
                <wp:extent cx="138238" cy="125807"/>
                <wp:effectExtent l="0" t="19050" r="14605" b="457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38" cy="125807"/>
                        </a:xfrm>
                        <a:prstGeom prst="bentConnector3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C1B2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25.8pt;margin-top:100.55pt;width:10.9pt;height:9.9pt;flip:y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A4FC1EC" wp14:editId="10CF5F97">
                <wp:simplePos x="0" y="0"/>
                <wp:positionH relativeFrom="column">
                  <wp:posOffset>3544570</wp:posOffset>
                </wp:positionH>
                <wp:positionV relativeFrom="paragraph">
                  <wp:posOffset>1132098</wp:posOffset>
                </wp:positionV>
                <wp:extent cx="186537" cy="579120"/>
                <wp:effectExtent l="19050" t="19050" r="23495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" cy="579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AB6EA" id="Rectangle 17" o:spid="_x0000_s1026" style="position:absolute;margin-left:279.1pt;margin-top:89.15pt;width:14.7pt;height:45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" filled="f" strokecolor="#ea8aa9 [1301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92EA0F" wp14:editId="652A4938">
                <wp:simplePos x="0" y="0"/>
                <wp:positionH relativeFrom="column">
                  <wp:posOffset>5214734</wp:posOffset>
                </wp:positionH>
                <wp:positionV relativeFrom="paragraph">
                  <wp:posOffset>1438910</wp:posOffset>
                </wp:positionV>
                <wp:extent cx="86013" cy="49658"/>
                <wp:effectExtent l="19050" t="19050" r="2857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3" cy="496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CA93" id="Rectangle 12" o:spid="_x0000_s1026" style="position:absolute;margin-left:410.6pt;margin-top:113.3pt;width:6.75pt;height:3.9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247C848" wp14:editId="36DB2AF4">
                <wp:simplePos x="0" y="0"/>
                <wp:positionH relativeFrom="column">
                  <wp:posOffset>443979</wp:posOffset>
                </wp:positionH>
                <wp:positionV relativeFrom="paragraph">
                  <wp:posOffset>1232535</wp:posOffset>
                </wp:positionV>
                <wp:extent cx="86013" cy="49658"/>
                <wp:effectExtent l="19050" t="19050" r="2857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3" cy="496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C359E" id="Rectangle 11" o:spid="_x0000_s1026" style="position:absolute;margin-left:34.95pt;margin-top:97.05pt;width:6.75pt;height:3.9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10BA058" wp14:editId="0613114F">
                <wp:simplePos x="0" y="0"/>
                <wp:positionH relativeFrom="column">
                  <wp:posOffset>410466</wp:posOffset>
                </wp:positionH>
                <wp:positionV relativeFrom="paragraph">
                  <wp:posOffset>1233453</wp:posOffset>
                </wp:positionV>
                <wp:extent cx="50023" cy="1265660"/>
                <wp:effectExtent l="19050" t="19050" r="1206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3" cy="1265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EB7076" id="Rectangle 9" o:spid="_x0000_s1026" style="position:absolute;margin-left:32.3pt;margin-top:97.1pt;width:3.95pt;height:99.6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8BC62A" wp14:editId="213DF128">
                <wp:simplePos x="0" y="0"/>
                <wp:positionH relativeFrom="column">
                  <wp:posOffset>409461</wp:posOffset>
                </wp:positionH>
                <wp:positionV relativeFrom="paragraph">
                  <wp:posOffset>2498725</wp:posOffset>
                </wp:positionV>
                <wp:extent cx="4943667" cy="55208"/>
                <wp:effectExtent l="19050" t="19050" r="2857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667" cy="552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8EC19" id="Rectangle 8" o:spid="_x0000_s1026" style="position:absolute;margin-left:32.25pt;margin-top:196.75pt;width:389.25pt;height:4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595256" wp14:editId="321F828C">
                <wp:simplePos x="0" y="0"/>
                <wp:positionH relativeFrom="column">
                  <wp:posOffset>4962731</wp:posOffset>
                </wp:positionH>
                <wp:positionV relativeFrom="paragraph">
                  <wp:posOffset>1199876</wp:posOffset>
                </wp:positionV>
                <wp:extent cx="252465" cy="513802"/>
                <wp:effectExtent l="19050" t="19050" r="1460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5" cy="5138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AE747" id="Rectangle 6" o:spid="_x0000_s1026" style="position:absolute;margin-left:390.75pt;margin-top:94.5pt;width:19.9pt;height:40.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0E39A87" wp14:editId="21B699A6">
                <wp:simplePos x="0" y="0"/>
                <wp:positionH relativeFrom="column">
                  <wp:posOffset>1756410</wp:posOffset>
                </wp:positionH>
                <wp:positionV relativeFrom="paragraph">
                  <wp:posOffset>315431</wp:posOffset>
                </wp:positionV>
                <wp:extent cx="243685" cy="503003"/>
                <wp:effectExtent l="19050" t="19050" r="2349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85" cy="5030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8967C" id="Rectangle 38" o:spid="_x0000_s1026" style="position:absolute;margin-left:138.3pt;margin-top:24.85pt;width:19.2pt;height:39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" filled="f" strokecolor="aqua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6AF774A" wp14:editId="44803CBB">
                <wp:simplePos x="0" y="0"/>
                <wp:positionH relativeFrom="column">
                  <wp:posOffset>823805</wp:posOffset>
                </wp:positionH>
                <wp:positionV relativeFrom="paragraph">
                  <wp:posOffset>1011633</wp:posOffset>
                </wp:positionV>
                <wp:extent cx="767942" cy="721750"/>
                <wp:effectExtent l="19050" t="19050" r="1333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942" cy="721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12FE" id="Rectangle 39" o:spid="_x0000_s1026" style="position:absolute;margin-left:64.85pt;margin-top:79.65pt;width:60.45pt;height:56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6A6ACAD" wp14:editId="433B1B0D">
                <wp:simplePos x="0" y="0"/>
                <wp:positionH relativeFrom="column">
                  <wp:posOffset>142875</wp:posOffset>
                </wp:positionH>
                <wp:positionV relativeFrom="paragraph">
                  <wp:posOffset>842174</wp:posOffset>
                </wp:positionV>
                <wp:extent cx="249891" cy="504825"/>
                <wp:effectExtent l="19050" t="19050" r="1714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91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C52C9" id="Rectangle 2" o:spid="_x0000_s1026" style="position:absolute;margin-left:11.25pt;margin-top:66.3pt;width:19.7pt;height:39.7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" filled="f" strokecolor="#92d050" strokeweight="3pt"/>
            </w:pict>
          </mc:Fallback>
        </mc:AlternateContent>
      </w:r>
      <w:r w:rsidRPr="008E3D74">
        <w:rPr>
          <w:noProof/>
        </w:rPr>
        <w:drawing>
          <wp:inline distT="0" distB="0" distL="0" distR="0" wp14:anchorId="4D899006" wp14:editId="316708E7">
            <wp:extent cx="5731510" cy="2552700"/>
            <wp:effectExtent l="0" t="0" r="2540" b="0"/>
            <wp:docPr id="66" name="Picture 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0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97DC886" w14:textId="77777777" w:rsidR="009A6528" w:rsidRDefault="009A6528" w:rsidP="009A6528"/>
    <w:p w14:paraId="4982A98D" w14:textId="77777777" w:rsidR="009A6528" w:rsidRDefault="009A6528" w:rsidP="009A6528">
      <w:pPr>
        <w:pStyle w:val="Caption"/>
      </w:pPr>
    </w:p>
    <w:p w14:paraId="34AF5D24" w14:textId="77777777" w:rsidR="009A6528" w:rsidRDefault="009A6528" w:rsidP="009A6528"/>
    <w:p w14:paraId="4694FC87" w14:textId="77777777" w:rsidR="009A6528" w:rsidRDefault="009A6528" w:rsidP="009A6528"/>
    <w:p w14:paraId="5CA8A7B3" w14:textId="77777777" w:rsidR="009A6528" w:rsidRPr="00805A0F" w:rsidRDefault="009A6528" w:rsidP="009A6528"/>
    <w:p w14:paraId="6F05C28E" w14:textId="59994010" w:rsidR="00435559" w:rsidRPr="00435559" w:rsidRDefault="00435559" w:rsidP="00435559">
      <w:pPr>
        <w:pStyle w:val="ListParagraph"/>
        <w:numPr>
          <w:ilvl w:val="0"/>
          <w:numId w:val="0"/>
        </w:numPr>
        <w:ind w:left="720"/>
        <w:jc w:val="left"/>
        <w:rPr>
          <w:sz w:val="24"/>
          <w:szCs w:val="24"/>
        </w:rPr>
      </w:pPr>
    </w:p>
    <w:p w14:paraId="3BD620F5" w14:textId="20BB22C2" w:rsidR="004E2DAD" w:rsidRPr="004E2DAD" w:rsidRDefault="004E2DAD" w:rsidP="004E2DAD">
      <w:pPr>
        <w:rPr>
          <w:sz w:val="24"/>
          <w:szCs w:val="24"/>
        </w:rPr>
      </w:pPr>
    </w:p>
    <w:p w14:paraId="46313874" w14:textId="77777777" w:rsidR="004E2DAD" w:rsidRPr="004E2DAD" w:rsidRDefault="004E2DAD" w:rsidP="004E2DAD">
      <w:pPr>
        <w:rPr>
          <w:sz w:val="24"/>
          <w:szCs w:val="24"/>
        </w:rPr>
      </w:pPr>
    </w:p>
    <w:sectPr w:rsidR="004E2DAD" w:rsidRPr="004E2DAD" w:rsidSect="00AA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109A" w14:textId="77777777" w:rsidR="009F1F30" w:rsidRDefault="009F1F30" w:rsidP="00E71C68">
      <w:pPr>
        <w:spacing w:after="0" w:line="240" w:lineRule="auto"/>
      </w:pPr>
      <w:r>
        <w:separator/>
      </w:r>
    </w:p>
  </w:endnote>
  <w:endnote w:type="continuationSeparator" w:id="0">
    <w:p w14:paraId="40B18535" w14:textId="77777777" w:rsidR="009F1F30" w:rsidRDefault="009F1F30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00A18" w14:textId="77777777" w:rsidR="009F1F30" w:rsidRDefault="009F1F30" w:rsidP="00E71C68">
      <w:pPr>
        <w:spacing w:after="0" w:line="240" w:lineRule="auto"/>
      </w:pPr>
      <w:r>
        <w:separator/>
      </w:r>
    </w:p>
  </w:footnote>
  <w:footnote w:type="continuationSeparator" w:id="0">
    <w:p w14:paraId="27BE487B" w14:textId="77777777" w:rsidR="009F1F30" w:rsidRDefault="009F1F30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1DA"/>
    <w:multiLevelType w:val="multilevel"/>
    <w:tmpl w:val="67B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E3D34"/>
    <w:multiLevelType w:val="hybridMultilevel"/>
    <w:tmpl w:val="7C84791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DC"/>
    <w:rsid w:val="00006FB5"/>
    <w:rsid w:val="00011FF1"/>
    <w:rsid w:val="0002200E"/>
    <w:rsid w:val="00032DDC"/>
    <w:rsid w:val="0003441C"/>
    <w:rsid w:val="0006261B"/>
    <w:rsid w:val="000811F4"/>
    <w:rsid w:val="00082E2C"/>
    <w:rsid w:val="000B12EB"/>
    <w:rsid w:val="000B4B04"/>
    <w:rsid w:val="000B56BF"/>
    <w:rsid w:val="000C00F0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074BB"/>
    <w:rsid w:val="00113DD0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0453B"/>
    <w:rsid w:val="00204A58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1411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35559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E2DAD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669EA"/>
    <w:rsid w:val="007730CE"/>
    <w:rsid w:val="00775AB0"/>
    <w:rsid w:val="007A4F6C"/>
    <w:rsid w:val="007A7C50"/>
    <w:rsid w:val="007D2103"/>
    <w:rsid w:val="007D430A"/>
    <w:rsid w:val="007D6860"/>
    <w:rsid w:val="007D735D"/>
    <w:rsid w:val="007D78D5"/>
    <w:rsid w:val="007E0CC0"/>
    <w:rsid w:val="007E0F2C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84F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67491"/>
    <w:rsid w:val="00971997"/>
    <w:rsid w:val="00991736"/>
    <w:rsid w:val="009920C5"/>
    <w:rsid w:val="00993850"/>
    <w:rsid w:val="009A5B09"/>
    <w:rsid w:val="009A6528"/>
    <w:rsid w:val="009C601D"/>
    <w:rsid w:val="009F1F30"/>
    <w:rsid w:val="009F6BB1"/>
    <w:rsid w:val="00A02E9A"/>
    <w:rsid w:val="00A031B1"/>
    <w:rsid w:val="00A0722F"/>
    <w:rsid w:val="00A16CD4"/>
    <w:rsid w:val="00A70A94"/>
    <w:rsid w:val="00A764AC"/>
    <w:rsid w:val="00A76530"/>
    <w:rsid w:val="00A83921"/>
    <w:rsid w:val="00A83959"/>
    <w:rsid w:val="00A90C75"/>
    <w:rsid w:val="00A91F94"/>
    <w:rsid w:val="00A96584"/>
    <w:rsid w:val="00AA797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1653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C7F2E"/>
    <w:rsid w:val="00ED4F64"/>
    <w:rsid w:val="00ED6088"/>
    <w:rsid w:val="00ED7502"/>
    <w:rsid w:val="00F03761"/>
    <w:rsid w:val="00F252A7"/>
    <w:rsid w:val="00F47899"/>
    <w:rsid w:val="00F540FA"/>
    <w:rsid w:val="00F67C8D"/>
    <w:rsid w:val="00F7167D"/>
    <w:rsid w:val="00F77647"/>
    <w:rsid w:val="00F81C5E"/>
    <w:rsid w:val="00F934B6"/>
    <w:rsid w:val="00F95754"/>
    <w:rsid w:val="00FB0797"/>
    <w:rsid w:val="00FB5254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0F3883B9"/>
  <w15:docId w15:val="{BCD0E602-1D5C-43F0-AB36-A818DAB7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9A6528"/>
    <w:pPr>
      <w:spacing w:line="240" w:lineRule="auto"/>
    </w:pPr>
    <w:rPr>
      <w:i/>
      <w:iCs/>
      <w:color w:val="571745" w:themeColor="text2"/>
      <w:sz w:val="18"/>
      <w:lang w:val="en-MY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veer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</Template>
  <TotalTime>53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Tanveer</dc:creator>
  <cp:keywords/>
  <dc:description/>
  <cp:lastModifiedBy>Tanveer Mahmood</cp:lastModifiedBy>
  <cp:revision>3</cp:revision>
  <dcterms:created xsi:type="dcterms:W3CDTF">2021-04-27T17:25:00Z</dcterms:created>
  <dcterms:modified xsi:type="dcterms:W3CDTF">2021-04-27T18:20:00Z</dcterms:modified>
</cp:coreProperties>
</file>